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93D1" w14:textId="119C1F52" w:rsidR="00175851" w:rsidRDefault="00FC577E" w:rsidP="00FC577E">
      <w:pPr>
        <w:pStyle w:val="PaperTitle"/>
        <w:jc w:val="left"/>
      </w:pPr>
      <w:r>
        <w:tab/>
      </w:r>
      <w:r>
        <w:tab/>
      </w:r>
      <w:r>
        <w:tab/>
      </w:r>
      <w:r>
        <w:tab/>
      </w:r>
      <w:r>
        <w:tab/>
      </w:r>
      <w:r>
        <w:tab/>
      </w:r>
      <w:r>
        <w:tab/>
      </w:r>
      <w:r>
        <w:tab/>
      </w:r>
      <w:r>
        <w:tab/>
      </w:r>
      <w:r>
        <w:tab/>
      </w:r>
      <w:r>
        <w:tab/>
      </w:r>
      <w:r>
        <w:tab/>
      </w:r>
      <w:r>
        <w:tab/>
      </w:r>
      <w:r>
        <w:tab/>
      </w:r>
      <w:r w:rsidR="00082DBD">
        <w:t xml:space="preserve">Smart </w:t>
      </w:r>
      <w:r w:rsidR="00AB11AE">
        <w:t>F</w:t>
      </w:r>
      <w:r w:rsidR="00FD3898">
        <w:t xml:space="preserve">ood </w:t>
      </w:r>
      <w:r w:rsidR="00AB11AE">
        <w:t>D</w:t>
      </w:r>
      <w:r w:rsidR="00FD3898">
        <w:t xml:space="preserve">elivery </w:t>
      </w:r>
      <w:r w:rsidR="00AB11AE">
        <w:t>S</w:t>
      </w:r>
      <w:r w:rsidR="00FD3898">
        <w:t>ervice</w:t>
      </w:r>
    </w:p>
    <w:p w14:paraId="5E318EA4" w14:textId="580040E4" w:rsidR="00175851" w:rsidRPr="00D404D9" w:rsidRDefault="006E67D3" w:rsidP="00175851">
      <w:pPr>
        <w:pStyle w:val="AuthorName"/>
        <w:rPr>
          <w:rFonts w:ascii="Times" w:hAnsi="Times"/>
        </w:rPr>
      </w:pPr>
      <w:r>
        <w:t xml:space="preserve">Christian </w:t>
      </w:r>
      <w:proofErr w:type="spellStart"/>
      <w:r>
        <w:t>Impollonia</w:t>
      </w:r>
      <w:proofErr w:type="spellEnd"/>
      <w:r>
        <w:t xml:space="preserve">, Dana </w:t>
      </w:r>
      <w:proofErr w:type="spellStart"/>
      <w:r>
        <w:t>Alsuwailem</w:t>
      </w:r>
      <w:proofErr w:type="spellEnd"/>
      <w:r>
        <w:t xml:space="preserve">, Hanna </w:t>
      </w:r>
      <w:proofErr w:type="spellStart"/>
      <w:r>
        <w:t>Hiridjee</w:t>
      </w:r>
      <w:proofErr w:type="spellEnd"/>
      <w:r>
        <w:t xml:space="preserve">, Sawsan Malak, Nour </w:t>
      </w:r>
      <w:proofErr w:type="spellStart"/>
      <w:r>
        <w:t>Rabih</w:t>
      </w:r>
      <w:proofErr w:type="spellEnd"/>
    </w:p>
    <w:p w14:paraId="2E3A21FD" w14:textId="712EE011" w:rsidR="00175851" w:rsidRDefault="00AF173D" w:rsidP="00175851">
      <w:pPr>
        <w:pStyle w:val="AffiliationandAddress"/>
      </w:pPr>
      <w:r>
        <w:t>Computer Science BSc – King’s College London</w:t>
      </w:r>
      <w:r w:rsidR="00175851">
        <w:br/>
      </w:r>
      <w:hyperlink r:id="rId11" w:history="1">
        <w:r w:rsidRPr="004624DD">
          <w:rPr>
            <w:rStyle w:val="Hyperlink"/>
          </w:rPr>
          <w:t>christian.impollonia@kcl.ac.uk</w:t>
        </w:r>
      </w:hyperlink>
      <w:r>
        <w:t xml:space="preserve">, </w:t>
      </w:r>
      <w:hyperlink r:id="rId12" w:history="1">
        <w:r w:rsidR="00F01BD8" w:rsidRPr="004624DD">
          <w:rPr>
            <w:rStyle w:val="Hyperlink"/>
          </w:rPr>
          <w:t>dana.alsuwailem@kcl.ac.uk</w:t>
        </w:r>
      </w:hyperlink>
      <w:r w:rsidR="00F01BD8">
        <w:t xml:space="preserve">, </w:t>
      </w:r>
      <w:hyperlink r:id="rId13" w:history="1">
        <w:r w:rsidR="00686354" w:rsidRPr="004624DD">
          <w:rPr>
            <w:rStyle w:val="Hyperlink"/>
          </w:rPr>
          <w:t>hanna.hiridjee@kcl.ac.uk</w:t>
        </w:r>
      </w:hyperlink>
      <w:r w:rsidR="00686354">
        <w:t xml:space="preserve">, </w:t>
      </w:r>
      <w:hyperlink r:id="rId14" w:history="1">
        <w:r w:rsidR="00D83C84" w:rsidRPr="004624DD">
          <w:rPr>
            <w:rStyle w:val="Hyperlink"/>
          </w:rPr>
          <w:t>sawsan.malak@kcl.ac.uk</w:t>
        </w:r>
      </w:hyperlink>
      <w:r w:rsidR="00D83C84">
        <w:t xml:space="preserve">, </w:t>
      </w:r>
      <w:hyperlink r:id="rId15" w:history="1">
        <w:r w:rsidR="005F1591" w:rsidRPr="004624DD">
          <w:rPr>
            <w:rStyle w:val="Hyperlink"/>
          </w:rPr>
          <w:t>nour.rabih@kcl.ac.uk</w:t>
        </w:r>
      </w:hyperlink>
      <w:r w:rsidR="005F1591">
        <w:t xml:space="preserve"> </w:t>
      </w:r>
      <w:r w:rsidR="00175851">
        <w:br/>
      </w:r>
    </w:p>
    <w:p w14:paraId="0736BCC8" w14:textId="77777777" w:rsidR="00175851" w:rsidRDefault="00175851" w:rsidP="00175851">
      <w:pPr>
        <w:tabs>
          <w:tab w:val="left" w:pos="200"/>
        </w:tabs>
        <w:spacing w:line="240" w:lineRule="exact"/>
        <w:ind w:left="200" w:right="200"/>
        <w:jc w:val="center"/>
        <w:rPr>
          <w:rFonts w:ascii="Times" w:hAnsi="Times"/>
          <w:sz w:val="20"/>
        </w:rPr>
      </w:pPr>
    </w:p>
    <w:p w14:paraId="59F4FE46"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26CBB76C" w14:textId="77777777" w:rsidR="00E041A8" w:rsidRDefault="00E041A8">
      <w:pPr>
        <w:tabs>
          <w:tab w:val="left" w:pos="200"/>
        </w:tabs>
        <w:spacing w:line="240" w:lineRule="exact"/>
        <w:ind w:left="200" w:right="200"/>
        <w:jc w:val="center"/>
        <w:rPr>
          <w:rFonts w:ascii="Times" w:hAnsi="Times"/>
          <w:sz w:val="20"/>
        </w:rPr>
      </w:pPr>
    </w:p>
    <w:p w14:paraId="7048649A"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244854E5" w14:textId="77777777" w:rsidR="00E041A8" w:rsidRDefault="00E041A8" w:rsidP="00E041A8">
      <w:pPr>
        <w:pStyle w:val="AbstractHead"/>
        <w:outlineLvl w:val="0"/>
      </w:pPr>
      <w:r>
        <w:t>Abstract</w:t>
      </w:r>
    </w:p>
    <w:p w14:paraId="05ED8CDE" w14:textId="0C5D6CD4" w:rsidR="00E041A8" w:rsidRDefault="00E041A8">
      <w:pPr>
        <w:pStyle w:val="AbstractText"/>
      </w:pPr>
      <w:r>
        <w:t>This is a</w:t>
      </w:r>
      <w:r w:rsidR="00E63648">
        <w:t xml:space="preserve"> report for th</w:t>
      </w:r>
      <w:r w:rsidR="006472DF">
        <w:t>e INT</w:t>
      </w:r>
      <w:r w:rsidR="007B44E8">
        <w:t xml:space="preserve"> (Introduction to Artificial Intelligence) coursework at King’s College</w:t>
      </w:r>
      <w:r w:rsidR="00834F9D">
        <w:t xml:space="preserve"> London. We will go into detail abou</w:t>
      </w:r>
      <w:r w:rsidR="00BA49D9">
        <w:t xml:space="preserve">t our </w:t>
      </w:r>
      <w:r w:rsidR="007657BB">
        <w:t>planning domain and how the planner handles the various problem files we gave it</w:t>
      </w:r>
      <w:r w:rsidR="001A0AF2">
        <w:t xml:space="preserve"> to solve.</w:t>
      </w:r>
    </w:p>
    <w:p w14:paraId="2D675A36" w14:textId="672CF985" w:rsidR="00E74190" w:rsidRPr="001E552C" w:rsidRDefault="00E041A8" w:rsidP="001E552C">
      <w:pPr>
        <w:pStyle w:val="SectionHeading"/>
        <w:rPr>
          <w:b w:val="0"/>
          <w:i/>
        </w:rPr>
      </w:pPr>
      <w:r w:rsidRPr="00D376AC">
        <w:t xml:space="preserve"> </w:t>
      </w:r>
      <w:r w:rsidR="003A34D2">
        <w:t>Introduction</w:t>
      </w:r>
    </w:p>
    <w:p w14:paraId="3996EB9F" w14:textId="5C4EC2C5" w:rsidR="00F15682" w:rsidRDefault="004E598E">
      <w:pPr>
        <w:pStyle w:val="Text"/>
      </w:pPr>
      <w:r w:rsidRPr="00D61DE3">
        <w:t>Our</w:t>
      </w:r>
      <w:r w:rsidR="00435FAF" w:rsidRPr="00D61DE3">
        <w:t xml:space="preserve"> </w:t>
      </w:r>
      <w:r w:rsidRPr="00D61DE3">
        <w:t>domain</w:t>
      </w:r>
      <w:r w:rsidR="00435FAF" w:rsidRPr="00D61DE3">
        <w:t xml:space="preserve"> proposition</w:t>
      </w:r>
      <w:r w:rsidRPr="00D61DE3">
        <w:t xml:space="preserve"> is a food delivery service</w:t>
      </w:r>
      <w:r w:rsidR="008F3F73" w:rsidRPr="00D61DE3">
        <w:t xml:space="preserve">. Our service </w:t>
      </w:r>
      <w:r w:rsidR="00C21597" w:rsidRPr="00D61DE3">
        <w:t>allows drivers to pick up multiple orders from restaurant</w:t>
      </w:r>
      <w:r w:rsidR="00310134" w:rsidRPr="00D61DE3">
        <w:t>s</w:t>
      </w:r>
      <w:r w:rsidR="00C21597" w:rsidRPr="00D61DE3">
        <w:t xml:space="preserve"> depending on their capacity. With that, drivers are then</w:t>
      </w:r>
      <w:r w:rsidR="00922777" w:rsidRPr="00D61DE3">
        <w:t xml:space="preserve"> instructed</w:t>
      </w:r>
      <w:r w:rsidR="00381664" w:rsidRPr="00D61DE3">
        <w:t xml:space="preserve"> by the planner</w:t>
      </w:r>
      <w:r w:rsidR="00922777" w:rsidRPr="00D61DE3">
        <w:t xml:space="preserve"> to deliver orders and move between clients and restaurants</w:t>
      </w:r>
      <w:r w:rsidR="00381664" w:rsidRPr="00D61DE3">
        <w:t>. At the</w:t>
      </w:r>
      <w:r w:rsidR="00381664">
        <w:t xml:space="preserve"> end, each order must be delivered</w:t>
      </w:r>
      <w:r w:rsidR="00381664" w:rsidRPr="00D61DE3">
        <w:rPr>
          <w:color w:val="000000" w:themeColor="text1"/>
        </w:rPr>
        <w:t>.</w:t>
      </w:r>
      <w:r w:rsidR="00F8317A" w:rsidRPr="00D61DE3">
        <w:rPr>
          <w:color w:val="000000" w:themeColor="text1"/>
        </w:rPr>
        <w:t xml:space="preserve"> </w:t>
      </w:r>
      <w:r w:rsidR="00707A90" w:rsidRPr="00D61DE3">
        <w:rPr>
          <w:color w:val="000000" w:themeColor="text1"/>
        </w:rPr>
        <w:t xml:space="preserve">Delivery services </w:t>
      </w:r>
      <w:r w:rsidR="00C34FA1" w:rsidRPr="00D61DE3">
        <w:rPr>
          <w:color w:val="000000" w:themeColor="text1"/>
        </w:rPr>
        <w:t xml:space="preserve">are a continuously </w:t>
      </w:r>
      <w:r w:rsidR="00937C04">
        <w:t>growing</w:t>
      </w:r>
      <w:r w:rsidR="00C34FA1">
        <w:t xml:space="preserve"> market, especially with the Covid-19 pandemic. </w:t>
      </w:r>
      <w:r w:rsidR="00C33527">
        <w:t>Hence</w:t>
      </w:r>
      <w:r w:rsidR="009B25BF">
        <w:t xml:space="preserve">, we believe that our choice of domain is interesting </w:t>
      </w:r>
      <w:r w:rsidR="00AF423B">
        <w:t>b</w:t>
      </w:r>
      <w:r w:rsidR="00F15682">
        <w:t xml:space="preserve">ecause </w:t>
      </w:r>
      <w:r w:rsidR="00977BE8">
        <w:t xml:space="preserve">of the growing need </w:t>
      </w:r>
      <w:r w:rsidR="00015F45">
        <w:t xml:space="preserve">for </w:t>
      </w:r>
      <w:r w:rsidR="00977BE8">
        <w:t xml:space="preserve">a reliable, fast and efficient </w:t>
      </w:r>
      <w:r w:rsidR="00AF423B">
        <w:t xml:space="preserve">system guiding </w:t>
      </w:r>
      <w:r w:rsidR="00977BE8">
        <w:t>the d</w:t>
      </w:r>
      <w:r w:rsidR="00190AC9">
        <w:t>elivery process.</w:t>
      </w:r>
    </w:p>
    <w:p w14:paraId="2D43C00B" w14:textId="77777777" w:rsidR="00190AC9" w:rsidRDefault="00190AC9">
      <w:pPr>
        <w:pStyle w:val="Text"/>
      </w:pPr>
    </w:p>
    <w:p w14:paraId="55ED7A65" w14:textId="66A748DF" w:rsidR="00463CBD" w:rsidRDefault="00C410DD" w:rsidP="001E552C">
      <w:pPr>
        <w:pStyle w:val="SubsectionHeading"/>
        <w:jc w:val="center"/>
      </w:pPr>
      <w:r>
        <w:t>Domain choice discussion</w:t>
      </w:r>
    </w:p>
    <w:p w14:paraId="6D543C67" w14:textId="651567D7" w:rsidR="00463CBD" w:rsidRPr="00463CBD" w:rsidRDefault="00463CBD" w:rsidP="003D0DAB">
      <w:pPr>
        <w:pStyle w:val="CommentText"/>
      </w:pPr>
      <w:r>
        <w:t xml:space="preserve">We chose this domain because we </w:t>
      </w:r>
      <w:r w:rsidR="009E7C63">
        <w:t>believe</w:t>
      </w:r>
      <w:r>
        <w:t xml:space="preserve"> it can have very useful applications in real life scenarios</w:t>
      </w:r>
      <w:r w:rsidR="00124108">
        <w:t>.</w:t>
      </w:r>
      <w:r>
        <w:t xml:space="preserve"> </w:t>
      </w:r>
      <w:r w:rsidR="008E3CC0">
        <w:t>S</w:t>
      </w:r>
      <w:r>
        <w:t xml:space="preserve">ervices like Deliveroo </w:t>
      </w:r>
      <w:r w:rsidR="00124108">
        <w:t>and</w:t>
      </w:r>
      <w:r>
        <w:t xml:space="preserve"> Uber Eats are becoming more and more popular every day</w:t>
      </w:r>
      <w:r w:rsidR="00124108">
        <w:t>.</w:t>
      </w:r>
      <w:r w:rsidR="00C64E33">
        <w:t xml:space="preserve"> </w:t>
      </w:r>
      <w:r w:rsidR="00C64E33" w:rsidRPr="00447580">
        <w:t>Moreover, with the rise of e-commerce</w:t>
      </w:r>
      <w:r w:rsidR="005F7175" w:rsidRPr="00447580">
        <w:t xml:space="preserve">, </w:t>
      </w:r>
      <w:r w:rsidR="00C64E33" w:rsidRPr="00447580">
        <w:t xml:space="preserve">delivery services are booming, and with </w:t>
      </w:r>
      <w:r w:rsidR="00EF7BAE" w:rsidRPr="00447580">
        <w:t>that being known,</w:t>
      </w:r>
      <w:r w:rsidR="00C64E33" w:rsidRPr="00447580">
        <w:t xml:space="preserve"> the need for a </w:t>
      </w:r>
      <w:r w:rsidR="006868AD" w:rsidRPr="00447580">
        <w:t>competitive</w:t>
      </w:r>
      <w:r w:rsidR="00C64E33" w:rsidRPr="00447580">
        <w:t xml:space="preserve"> delivery planner</w:t>
      </w:r>
      <w:r w:rsidR="00EF7BAE" w:rsidRPr="00447580">
        <w:t xml:space="preserve"> </w:t>
      </w:r>
      <w:r w:rsidR="00FF4877" w:rsidRPr="00447580">
        <w:t xml:space="preserve">seems to be </w:t>
      </w:r>
      <w:r w:rsidR="008E3CC0" w:rsidRPr="00447580">
        <w:t>logical</w:t>
      </w:r>
      <w:r w:rsidR="00C64E33">
        <w:t xml:space="preserve">. </w:t>
      </w:r>
      <w:r>
        <w:t xml:space="preserve">We believe planning is </w:t>
      </w:r>
      <w:r w:rsidR="004F0DAB">
        <w:t>best suited</w:t>
      </w:r>
      <w:r>
        <w:t xml:space="preserve"> for this kind of system because it creates a list of actions to follow, i.e., a plan that each driver can go by when they are on the job. Our initial idea was for the planner to find the best course of action by minimizing the number of steps the driver could take (as in km driven), but we adapted our domain when we understood that OPTIC could not optimize, so we decided to go for a more simplified version</w:t>
      </w:r>
      <w:r w:rsidR="008255B2">
        <w:t xml:space="preserve"> that could later be expanded</w:t>
      </w:r>
      <w:r>
        <w:t>.</w:t>
      </w:r>
      <w:r w:rsidR="00871897">
        <w:t xml:space="preserve"> </w:t>
      </w:r>
      <w:r w:rsidR="00932C38">
        <w:t xml:space="preserve">Our domain can be used for any delivery service, it is not restricted to being a food delivery service, </w:t>
      </w:r>
      <w:r w:rsidR="00F10C65">
        <w:t>which makes it more useful and desirable at this time, as companies of all industries</w:t>
      </w:r>
      <w:r w:rsidR="00884136">
        <w:t xml:space="preserve">, whether it’s </w:t>
      </w:r>
      <w:r w:rsidR="00D012EB">
        <w:t>fashion</w:t>
      </w:r>
      <w:r w:rsidR="00884136">
        <w:t xml:space="preserve">, </w:t>
      </w:r>
      <w:r w:rsidR="00D012EB">
        <w:t>home appliances, flowers</w:t>
      </w:r>
      <w:r w:rsidR="00884136">
        <w:t xml:space="preserve">, small business, or a big business, </w:t>
      </w:r>
      <w:r w:rsidR="00457678">
        <w:t xml:space="preserve">are </w:t>
      </w:r>
      <w:r w:rsidR="003D0DAB">
        <w:t>Shifting to online platforms</w:t>
      </w:r>
      <w:r w:rsidR="00A95A01">
        <w:t>.</w:t>
      </w:r>
    </w:p>
    <w:p w14:paraId="2D565483" w14:textId="11B35B9B" w:rsidR="00161A90" w:rsidRPr="007E18E7" w:rsidRDefault="003C76B7" w:rsidP="007E18E7">
      <w:pPr>
        <w:pStyle w:val="SectionHeading"/>
        <w:outlineLvl w:val="0"/>
      </w:pPr>
      <w:r>
        <w:t>Domain richness</w:t>
      </w:r>
    </w:p>
    <w:p w14:paraId="53EA004D" w14:textId="17478E1A" w:rsidR="001175BA" w:rsidRDefault="005C162D" w:rsidP="001965CC">
      <w:pPr>
        <w:pStyle w:val="Text"/>
        <w:rPr>
          <w:color w:val="000000" w:themeColor="text1"/>
        </w:rPr>
      </w:pPr>
      <w:r w:rsidRPr="00907BB6">
        <w:rPr>
          <w:color w:val="000000" w:themeColor="text1"/>
        </w:rPr>
        <w:t>Our domain consists of 5 main types: driver, order, client, restaurant, and location</w:t>
      </w:r>
      <w:r w:rsidR="00126D5B" w:rsidRPr="00907BB6">
        <w:rPr>
          <w:color w:val="000000" w:themeColor="text1"/>
        </w:rPr>
        <w:t xml:space="preserve"> (of the client)</w:t>
      </w:r>
      <w:r w:rsidRPr="00907BB6">
        <w:rPr>
          <w:color w:val="000000" w:themeColor="text1"/>
        </w:rPr>
        <w:t>. The drivers</w:t>
      </w:r>
      <w:r w:rsidR="00601E45" w:rsidRPr="004338AC">
        <w:rPr>
          <w:color w:val="000000" w:themeColor="text1"/>
        </w:rPr>
        <w:t xml:space="preserve">, who all start at </w:t>
      </w:r>
      <w:r w:rsidR="00B73019">
        <w:rPr>
          <w:color w:val="000000" w:themeColor="text1"/>
        </w:rPr>
        <w:t>a</w:t>
      </w:r>
      <w:r w:rsidR="00601E45" w:rsidRPr="004338AC">
        <w:rPr>
          <w:color w:val="000000" w:themeColor="text1"/>
        </w:rPr>
        <w:t xml:space="preserve"> restaurant,</w:t>
      </w:r>
      <w:r w:rsidRPr="00907BB6">
        <w:rPr>
          <w:color w:val="000000" w:themeColor="text1"/>
        </w:rPr>
        <w:t xml:space="preserve"> are the protagonists of each plan, as they are the ones that execute all the actions.</w:t>
      </w:r>
      <w:r w:rsidR="00116B3D" w:rsidRPr="00907BB6">
        <w:rPr>
          <w:color w:val="000000" w:themeColor="text1"/>
        </w:rPr>
        <w:t xml:space="preserve"> </w:t>
      </w:r>
      <w:r w:rsidR="004C21EE" w:rsidRPr="00907BB6">
        <w:rPr>
          <w:color w:val="000000" w:themeColor="text1"/>
        </w:rPr>
        <w:t xml:space="preserve">Clients place orders that are then picked-up from </w:t>
      </w:r>
      <w:r w:rsidR="00725393" w:rsidRPr="00907BB6">
        <w:rPr>
          <w:color w:val="000000" w:themeColor="text1"/>
        </w:rPr>
        <w:t xml:space="preserve">the restaurant </w:t>
      </w:r>
      <w:r w:rsidR="00035EDD" w:rsidRPr="00907BB6">
        <w:rPr>
          <w:color w:val="000000" w:themeColor="text1"/>
        </w:rPr>
        <w:t>and dropped off to their location by the driver.</w:t>
      </w:r>
    </w:p>
    <w:p w14:paraId="6270EB49" w14:textId="77777777" w:rsidR="00227A04" w:rsidRPr="00907BB6" w:rsidRDefault="00227A04" w:rsidP="001965CC">
      <w:pPr>
        <w:pStyle w:val="Text"/>
        <w:rPr>
          <w:color w:val="000000" w:themeColor="text1"/>
        </w:rPr>
      </w:pPr>
    </w:p>
    <w:p w14:paraId="22FD7260" w14:textId="7C4F4796" w:rsidR="007B24CA" w:rsidRDefault="00CD5A9C" w:rsidP="001965CC">
      <w:pPr>
        <w:pStyle w:val="Text"/>
      </w:pPr>
      <w:r>
        <w:t>Our domain file uses a range of predicates in order to check on the status of our objects at any point in time.</w:t>
      </w:r>
    </w:p>
    <w:p w14:paraId="79F956D4" w14:textId="14CD7FC0" w:rsidR="00CD5A9C" w:rsidRDefault="00CD5A9C" w:rsidP="001965CC">
      <w:pPr>
        <w:pStyle w:val="Text"/>
      </w:pPr>
      <w:r>
        <w:t>For instance, ‘</w:t>
      </w:r>
      <w:proofErr w:type="spellStart"/>
      <w:r>
        <w:t>order_at_restaurant</w:t>
      </w:r>
      <w:proofErr w:type="spellEnd"/>
      <w:r>
        <w:t>’ checks whether the order is at the given restaurant, thus allowing a driver to pick it up.</w:t>
      </w:r>
      <w:r w:rsidR="00853CDE">
        <w:t xml:space="preserve"> We similarly have </w:t>
      </w:r>
      <w:r w:rsidR="004B6291">
        <w:t>an</w:t>
      </w:r>
      <w:r w:rsidR="00853CDE">
        <w:t>other predicate</w:t>
      </w:r>
      <w:r w:rsidR="00432AC9">
        <w:t>,</w:t>
      </w:r>
      <w:r w:rsidR="00853CDE">
        <w:t xml:space="preserve"> ‘</w:t>
      </w:r>
      <w:proofErr w:type="spellStart"/>
      <w:r w:rsidR="00853CDE">
        <w:t>client_at_location</w:t>
      </w:r>
      <w:proofErr w:type="spellEnd"/>
      <w:r w:rsidR="004B6291">
        <w:t>’</w:t>
      </w:r>
      <w:r w:rsidR="00853CDE">
        <w:t>.</w:t>
      </w:r>
    </w:p>
    <w:p w14:paraId="7552F7E8" w14:textId="7365C8D7" w:rsidR="00572E64" w:rsidRDefault="00F82FD1" w:rsidP="001965CC">
      <w:pPr>
        <w:pStyle w:val="Text"/>
      </w:pPr>
      <w:r>
        <w:t xml:space="preserve">The </w:t>
      </w:r>
      <w:r w:rsidR="001965CC">
        <w:t>‘</w:t>
      </w:r>
      <w:proofErr w:type="spellStart"/>
      <w:r>
        <w:t>order_belo</w:t>
      </w:r>
      <w:r w:rsidR="00124FA3">
        <w:t>ng</w:t>
      </w:r>
      <w:r>
        <w:t>s_to</w:t>
      </w:r>
      <w:proofErr w:type="spellEnd"/>
      <w:r w:rsidR="001965CC">
        <w:t>’</w:t>
      </w:r>
      <w:r>
        <w:t xml:space="preserve"> predicate is used to </w:t>
      </w:r>
      <w:r w:rsidR="00F1653F">
        <w:t xml:space="preserve">link </w:t>
      </w:r>
      <w:r w:rsidR="005774D2">
        <w:t xml:space="preserve">the </w:t>
      </w:r>
      <w:r w:rsidR="00F1653F">
        <w:t>order to the corresponding client and delivery location</w:t>
      </w:r>
      <w:r w:rsidR="003D5C88">
        <w:t xml:space="preserve">, </w:t>
      </w:r>
      <w:r w:rsidR="008854C4">
        <w:t xml:space="preserve">this </w:t>
      </w:r>
      <w:r w:rsidR="00EA4DB0">
        <w:t>avoids</w:t>
      </w:r>
      <w:r w:rsidR="003D5C88">
        <w:t xml:space="preserve"> delivery mishaps</w:t>
      </w:r>
      <w:r w:rsidR="00601B46">
        <w:t xml:space="preserve"> </w:t>
      </w:r>
      <w:r w:rsidR="003D5C88">
        <w:t>(</w:t>
      </w:r>
      <w:r w:rsidR="00433BA4">
        <w:t>e.g.,</w:t>
      </w:r>
      <w:r w:rsidR="003D5C88">
        <w:t xml:space="preserve"> delivering to the wrong client)</w:t>
      </w:r>
      <w:r w:rsidR="00FD32C9">
        <w:t xml:space="preserve"> and </w:t>
      </w:r>
      <w:r w:rsidR="00D05678" w:rsidRPr="00862204">
        <w:rPr>
          <w:color w:val="000000" w:themeColor="text1"/>
        </w:rPr>
        <w:t>allows the planner to know what location the driver needs to</w:t>
      </w:r>
      <w:r w:rsidR="00862204">
        <w:rPr>
          <w:color w:val="000000" w:themeColor="text1"/>
        </w:rPr>
        <w:t xml:space="preserve"> head </w:t>
      </w:r>
      <w:r w:rsidR="00F04FB4">
        <w:rPr>
          <w:color w:val="000000" w:themeColor="text1"/>
        </w:rPr>
        <w:t>towards</w:t>
      </w:r>
      <w:r w:rsidR="00801F6B" w:rsidRPr="00862204">
        <w:rPr>
          <w:color w:val="000000" w:themeColor="text1"/>
        </w:rPr>
        <w:t xml:space="preserve">. </w:t>
      </w:r>
      <w:r w:rsidR="00572E64" w:rsidRPr="00862204">
        <w:rPr>
          <w:color w:val="000000" w:themeColor="text1"/>
        </w:rPr>
        <w:t xml:space="preserve">Another interesting predicate is </w:t>
      </w:r>
      <w:r w:rsidR="00572E64">
        <w:t>“</w:t>
      </w:r>
      <w:proofErr w:type="spellStart"/>
      <w:r w:rsidR="00572E64">
        <w:t>picked_up</w:t>
      </w:r>
      <w:proofErr w:type="spellEnd"/>
      <w:r w:rsidR="00572E64">
        <w:t>”. This</w:t>
      </w:r>
      <w:r w:rsidR="00002622">
        <w:t xml:space="preserve"> serves the purpose of </w:t>
      </w:r>
      <w:r w:rsidR="00B04C0A">
        <w:t xml:space="preserve">denoting </w:t>
      </w:r>
      <w:r w:rsidR="002D74B9">
        <w:t xml:space="preserve">that </w:t>
      </w:r>
      <w:r w:rsidR="00B04C0A">
        <w:t xml:space="preserve">an order </w:t>
      </w:r>
      <w:r w:rsidR="00846509">
        <w:t xml:space="preserve">belonging to a client is </w:t>
      </w:r>
      <w:r w:rsidR="00B04C0A">
        <w:t xml:space="preserve">being </w:t>
      </w:r>
      <w:r w:rsidR="000F68C7">
        <w:t>handled by a driver</w:t>
      </w:r>
      <w:r w:rsidR="00846509">
        <w:t>.</w:t>
      </w:r>
    </w:p>
    <w:p w14:paraId="267F5E6F" w14:textId="77777777" w:rsidR="00227A04" w:rsidRPr="00227A04" w:rsidRDefault="00227A04" w:rsidP="001965CC">
      <w:pPr>
        <w:pStyle w:val="Text"/>
        <w:rPr>
          <w:color w:val="000000" w:themeColor="text1"/>
        </w:rPr>
      </w:pPr>
    </w:p>
    <w:p w14:paraId="3176187A" w14:textId="6DD32AE2" w:rsidR="00D967B8" w:rsidRDefault="00450F34" w:rsidP="0008207A">
      <w:pPr>
        <w:pStyle w:val="Text"/>
        <w:rPr>
          <w:color w:val="000000" w:themeColor="text1"/>
        </w:rPr>
      </w:pPr>
      <w:r w:rsidRPr="00C03998">
        <w:rPr>
          <w:color w:val="000000" w:themeColor="text1"/>
        </w:rPr>
        <w:t xml:space="preserve">The main actions we have in our domain are “move”, “pick-up” and “drop”. “pick-up” and “drop” are self-explanatory, the first means that the driver will pick up a specific order from a restaurant, and therefore </w:t>
      </w:r>
      <w:r w:rsidR="009A51EB">
        <w:rPr>
          <w:color w:val="000000" w:themeColor="text1"/>
        </w:rPr>
        <w:t xml:space="preserve">is exclusively </w:t>
      </w:r>
      <w:r w:rsidRPr="00C03998">
        <w:rPr>
          <w:color w:val="000000" w:themeColor="text1"/>
        </w:rPr>
        <w:t xml:space="preserve">used in restaurants, </w:t>
      </w:r>
      <w:r w:rsidR="00B027D2">
        <w:rPr>
          <w:color w:val="000000" w:themeColor="text1"/>
        </w:rPr>
        <w:t>and this is done only under certain pre-conditions which include: the driver being at the restaurant, the order being at the restaurant,</w:t>
      </w:r>
      <w:r w:rsidR="003F00BC">
        <w:rPr>
          <w:color w:val="000000" w:themeColor="text1"/>
        </w:rPr>
        <w:t xml:space="preserve"> </w:t>
      </w:r>
      <w:r w:rsidR="005A1702">
        <w:rPr>
          <w:color w:val="000000" w:themeColor="text1"/>
        </w:rPr>
        <w:t xml:space="preserve">and the driver </w:t>
      </w:r>
      <w:r w:rsidR="00063F8E">
        <w:rPr>
          <w:color w:val="000000" w:themeColor="text1"/>
        </w:rPr>
        <w:t xml:space="preserve">having </w:t>
      </w:r>
      <w:r w:rsidR="003F00BC">
        <w:rPr>
          <w:color w:val="000000" w:themeColor="text1"/>
        </w:rPr>
        <w:t>capacity to carry the order.</w:t>
      </w:r>
      <w:r w:rsidRPr="00C03998">
        <w:rPr>
          <w:color w:val="000000" w:themeColor="text1"/>
        </w:rPr>
        <w:t xml:space="preserve"> </w:t>
      </w:r>
      <w:r w:rsidR="003F00BC">
        <w:rPr>
          <w:color w:val="000000" w:themeColor="text1"/>
        </w:rPr>
        <w:t>W</w:t>
      </w:r>
      <w:r w:rsidRPr="00C03998">
        <w:rPr>
          <w:color w:val="000000" w:themeColor="text1"/>
        </w:rPr>
        <w:t>hile the second</w:t>
      </w:r>
      <w:r w:rsidR="003F00BC">
        <w:rPr>
          <w:color w:val="000000" w:themeColor="text1"/>
        </w:rPr>
        <w:t>– drop -</w:t>
      </w:r>
      <w:r w:rsidRPr="00C03998">
        <w:rPr>
          <w:color w:val="000000" w:themeColor="text1"/>
        </w:rPr>
        <w:t xml:space="preserve"> means the driver will drop a specific order to a client, so it can only be used when the driver is at the right location</w:t>
      </w:r>
      <w:r w:rsidR="0092026D">
        <w:rPr>
          <w:color w:val="000000" w:themeColor="text1"/>
        </w:rPr>
        <w:t xml:space="preserve">, </w:t>
      </w:r>
      <w:r w:rsidR="00FF0FA1">
        <w:rPr>
          <w:color w:val="000000" w:themeColor="text1"/>
        </w:rPr>
        <w:t xml:space="preserve">order belongs to the </w:t>
      </w:r>
      <w:r w:rsidR="000830FC">
        <w:rPr>
          <w:color w:val="000000" w:themeColor="text1"/>
        </w:rPr>
        <w:t xml:space="preserve">client that is at the location, </w:t>
      </w:r>
      <w:r w:rsidR="00D967B8">
        <w:rPr>
          <w:color w:val="000000" w:themeColor="text1"/>
        </w:rPr>
        <w:t>and that the order has been originally picked up.</w:t>
      </w:r>
    </w:p>
    <w:p w14:paraId="1302A95E" w14:textId="62B5B9A7" w:rsidR="00D05678" w:rsidRPr="00053323" w:rsidRDefault="00C26197" w:rsidP="006E675B">
      <w:pPr>
        <w:rPr>
          <w:i/>
          <w:color w:val="000000" w:themeColor="text1"/>
          <w:sz w:val="20"/>
        </w:rPr>
      </w:pPr>
      <w:r>
        <w:rPr>
          <w:color w:val="000000" w:themeColor="text1"/>
        </w:rPr>
        <w:t xml:space="preserve"> </w:t>
      </w:r>
      <w:r w:rsidR="00C03998" w:rsidRPr="009C0D16">
        <w:rPr>
          <w:color w:val="000000" w:themeColor="text1"/>
          <w:sz w:val="20"/>
        </w:rPr>
        <w:t>T</w:t>
      </w:r>
      <w:r w:rsidR="008220D3" w:rsidRPr="009C0D16">
        <w:rPr>
          <w:color w:val="000000" w:themeColor="text1"/>
          <w:sz w:val="20"/>
        </w:rPr>
        <w:t xml:space="preserve">o </w:t>
      </w:r>
      <w:r w:rsidR="00262D34" w:rsidRPr="009C0D16">
        <w:rPr>
          <w:color w:val="000000" w:themeColor="text1"/>
          <w:sz w:val="20"/>
        </w:rPr>
        <w:t>enable t</w:t>
      </w:r>
      <w:r w:rsidR="00AB11AE" w:rsidRPr="009C0D16">
        <w:rPr>
          <w:color w:val="000000" w:themeColor="text1"/>
          <w:sz w:val="20"/>
        </w:rPr>
        <w:t>he</w:t>
      </w:r>
      <w:r w:rsidR="00262D34" w:rsidRPr="009C0D16">
        <w:rPr>
          <w:color w:val="000000" w:themeColor="text1"/>
          <w:sz w:val="20"/>
        </w:rPr>
        <w:t xml:space="preserve"> driver to move between the restaurant</w:t>
      </w:r>
      <w:r w:rsidR="00536E43">
        <w:rPr>
          <w:color w:val="000000" w:themeColor="text1"/>
          <w:sz w:val="20"/>
        </w:rPr>
        <w:t>s</w:t>
      </w:r>
      <w:r w:rsidR="00262D34" w:rsidRPr="009C0D16">
        <w:rPr>
          <w:color w:val="000000" w:themeColor="text1"/>
          <w:sz w:val="20"/>
        </w:rPr>
        <w:t xml:space="preserve"> and locations</w:t>
      </w:r>
      <w:r w:rsidR="00C03998" w:rsidRPr="009C0D16">
        <w:rPr>
          <w:color w:val="000000" w:themeColor="text1"/>
          <w:sz w:val="20"/>
        </w:rPr>
        <w:t xml:space="preserve">, we sub-divided the ‘move’ action </w:t>
      </w:r>
      <w:r w:rsidR="00041A01" w:rsidRPr="009C0D16">
        <w:rPr>
          <w:color w:val="000000" w:themeColor="text1"/>
          <w:sz w:val="20"/>
        </w:rPr>
        <w:t xml:space="preserve">into 3 </w:t>
      </w:r>
      <w:r w:rsidR="007D601E" w:rsidRPr="009C0D16">
        <w:rPr>
          <w:color w:val="000000" w:themeColor="text1"/>
          <w:sz w:val="20"/>
        </w:rPr>
        <w:t xml:space="preserve">in order to more accurately </w:t>
      </w:r>
      <w:r w:rsidR="00262D34" w:rsidRPr="009C0D16">
        <w:rPr>
          <w:color w:val="000000" w:themeColor="text1"/>
          <w:sz w:val="20"/>
        </w:rPr>
        <w:t>satisfy</w:t>
      </w:r>
      <w:r w:rsidR="007D601E" w:rsidRPr="009C0D16">
        <w:rPr>
          <w:color w:val="000000" w:themeColor="text1"/>
          <w:sz w:val="20"/>
        </w:rPr>
        <w:t xml:space="preserve"> specific preconditions and effects</w:t>
      </w:r>
      <w:r w:rsidR="00F22995" w:rsidRPr="009C0D16">
        <w:rPr>
          <w:color w:val="000000" w:themeColor="text1"/>
          <w:sz w:val="20"/>
        </w:rPr>
        <w:t xml:space="preserve">. </w:t>
      </w:r>
      <w:r w:rsidR="00D11531" w:rsidRPr="009C0D16">
        <w:rPr>
          <w:color w:val="000000" w:themeColor="text1"/>
          <w:sz w:val="20"/>
        </w:rPr>
        <w:t>The</w:t>
      </w:r>
      <w:r w:rsidR="0028547A" w:rsidRPr="009C0D16">
        <w:rPr>
          <w:color w:val="000000" w:themeColor="text1"/>
          <w:sz w:val="20"/>
        </w:rPr>
        <w:t xml:space="preserve"> </w:t>
      </w:r>
      <w:r w:rsidR="003302E5" w:rsidRPr="009C0D16">
        <w:rPr>
          <w:i/>
          <w:color w:val="000000" w:themeColor="text1"/>
          <w:sz w:val="20"/>
        </w:rPr>
        <w:t>‘</w:t>
      </w:r>
      <w:proofErr w:type="spellStart"/>
      <w:r w:rsidR="0028547A" w:rsidRPr="009C0D16">
        <w:rPr>
          <w:i/>
          <w:color w:val="000000" w:themeColor="text1"/>
          <w:sz w:val="20"/>
        </w:rPr>
        <w:t>move_to_restaurant</w:t>
      </w:r>
      <w:proofErr w:type="spellEnd"/>
      <w:r w:rsidR="003302E5" w:rsidRPr="009C0D16">
        <w:rPr>
          <w:i/>
          <w:color w:val="000000" w:themeColor="text1"/>
          <w:sz w:val="20"/>
        </w:rPr>
        <w:t>’</w:t>
      </w:r>
      <w:r w:rsidR="00D11531" w:rsidRPr="009C0D16">
        <w:rPr>
          <w:color w:val="000000" w:themeColor="text1"/>
          <w:sz w:val="20"/>
        </w:rPr>
        <w:t xml:space="preserve"> action</w:t>
      </w:r>
      <w:r w:rsidR="007454E2" w:rsidRPr="009C0D16">
        <w:rPr>
          <w:color w:val="000000" w:themeColor="text1"/>
          <w:sz w:val="20"/>
        </w:rPr>
        <w:t xml:space="preserve"> </w:t>
      </w:r>
      <w:r w:rsidR="0028547A" w:rsidRPr="009C0D16">
        <w:rPr>
          <w:color w:val="000000" w:themeColor="text1"/>
          <w:sz w:val="20"/>
        </w:rPr>
        <w:t xml:space="preserve">captures the </w:t>
      </w:r>
      <w:r w:rsidR="001C3927" w:rsidRPr="009C0D16">
        <w:rPr>
          <w:color w:val="000000" w:themeColor="text1"/>
          <w:sz w:val="20"/>
        </w:rPr>
        <w:t>behavior</w:t>
      </w:r>
      <w:r w:rsidR="0028547A" w:rsidRPr="009C0D16">
        <w:rPr>
          <w:color w:val="000000" w:themeColor="text1"/>
          <w:sz w:val="20"/>
        </w:rPr>
        <w:t xml:space="preserve"> of a driver moving from a location (where</w:t>
      </w:r>
      <w:r w:rsidR="008C25EA" w:rsidRPr="009C0D16">
        <w:rPr>
          <w:color w:val="000000" w:themeColor="text1"/>
          <w:sz w:val="20"/>
        </w:rPr>
        <w:t xml:space="preserve"> he last dropped an order</w:t>
      </w:r>
      <w:r w:rsidR="0028547A" w:rsidRPr="009C0D16">
        <w:rPr>
          <w:color w:val="000000" w:themeColor="text1"/>
          <w:sz w:val="20"/>
        </w:rPr>
        <w:t xml:space="preserve">) to the restaurant, usually to pick up a new order. </w:t>
      </w:r>
      <w:r w:rsidR="00154BAF" w:rsidRPr="009C0D16">
        <w:rPr>
          <w:color w:val="000000" w:themeColor="text1"/>
          <w:sz w:val="20"/>
        </w:rPr>
        <w:t>The</w:t>
      </w:r>
      <w:r w:rsidR="004D4CBA" w:rsidRPr="009C0D16">
        <w:rPr>
          <w:color w:val="000000" w:themeColor="text1"/>
          <w:sz w:val="20"/>
        </w:rPr>
        <w:t xml:space="preserve"> </w:t>
      </w:r>
      <w:r w:rsidR="003302E5" w:rsidRPr="009C0D16">
        <w:rPr>
          <w:i/>
          <w:color w:val="000000" w:themeColor="text1"/>
          <w:sz w:val="20"/>
        </w:rPr>
        <w:t>‘</w:t>
      </w:r>
      <w:proofErr w:type="spellStart"/>
      <w:r w:rsidR="0028547A" w:rsidRPr="009C0D16">
        <w:rPr>
          <w:i/>
          <w:color w:val="000000" w:themeColor="text1"/>
          <w:sz w:val="20"/>
        </w:rPr>
        <w:t>move_client_to_client</w:t>
      </w:r>
      <w:proofErr w:type="spellEnd"/>
      <w:r w:rsidR="003302E5" w:rsidRPr="009C0D16">
        <w:rPr>
          <w:i/>
          <w:color w:val="000000" w:themeColor="text1"/>
          <w:sz w:val="20"/>
        </w:rPr>
        <w:t>’</w:t>
      </w:r>
      <w:r w:rsidR="00154BAF" w:rsidRPr="009C0D16">
        <w:rPr>
          <w:color w:val="000000" w:themeColor="text1"/>
          <w:sz w:val="20"/>
        </w:rPr>
        <w:t xml:space="preserve"> action</w:t>
      </w:r>
      <w:r w:rsidR="0028547A" w:rsidRPr="009C0D16">
        <w:rPr>
          <w:color w:val="000000" w:themeColor="text1"/>
          <w:sz w:val="20"/>
        </w:rPr>
        <w:t xml:space="preserve"> is used when a driver has dropped an order and has another order to drop to a different location</w:t>
      </w:r>
      <w:r w:rsidR="00E6669E" w:rsidRPr="009C0D16">
        <w:rPr>
          <w:color w:val="000000" w:themeColor="text1"/>
          <w:sz w:val="20"/>
        </w:rPr>
        <w:t xml:space="preserve">. </w:t>
      </w:r>
      <w:r w:rsidR="0014261A">
        <w:rPr>
          <w:color w:val="000000" w:themeColor="text1"/>
          <w:sz w:val="20"/>
        </w:rPr>
        <w:t>Additionally</w:t>
      </w:r>
      <w:r w:rsidR="00E6669E" w:rsidRPr="009C0D16">
        <w:rPr>
          <w:color w:val="000000" w:themeColor="text1"/>
          <w:sz w:val="20"/>
        </w:rPr>
        <w:t xml:space="preserve">, we have </w:t>
      </w:r>
      <w:r w:rsidR="002A2685" w:rsidRPr="009C0D16">
        <w:rPr>
          <w:color w:val="000000" w:themeColor="text1"/>
          <w:sz w:val="20"/>
        </w:rPr>
        <w:t>three</w:t>
      </w:r>
      <w:r w:rsidR="00E6669E" w:rsidRPr="009C0D16">
        <w:rPr>
          <w:color w:val="000000" w:themeColor="text1"/>
          <w:sz w:val="20"/>
        </w:rPr>
        <w:t xml:space="preserve"> </w:t>
      </w:r>
      <w:r w:rsidR="005B680D" w:rsidRPr="009C0D16">
        <w:rPr>
          <w:color w:val="000000" w:themeColor="text1"/>
          <w:sz w:val="20"/>
        </w:rPr>
        <w:t xml:space="preserve">actions depicting the driver moving from a </w:t>
      </w:r>
      <w:r w:rsidR="003302E5" w:rsidRPr="009C0D16">
        <w:rPr>
          <w:color w:val="000000" w:themeColor="text1"/>
          <w:sz w:val="20"/>
        </w:rPr>
        <w:t>restaurant</w:t>
      </w:r>
      <w:r w:rsidR="005B680D" w:rsidRPr="009C0D16">
        <w:rPr>
          <w:color w:val="000000" w:themeColor="text1"/>
          <w:sz w:val="20"/>
        </w:rPr>
        <w:t xml:space="preserve"> to a client</w:t>
      </w:r>
      <w:r w:rsidR="00847A7C">
        <w:rPr>
          <w:color w:val="000000" w:themeColor="text1"/>
          <w:sz w:val="20"/>
        </w:rPr>
        <w:t xml:space="preserve"> , </w:t>
      </w:r>
      <w:r w:rsidR="00154BAF" w:rsidRPr="009C0D16">
        <w:rPr>
          <w:i/>
          <w:iCs/>
          <w:color w:val="000000" w:themeColor="text1"/>
          <w:sz w:val="20"/>
        </w:rPr>
        <w:t>‘</w:t>
      </w:r>
      <w:proofErr w:type="spellStart"/>
      <w:r w:rsidR="007E192D" w:rsidRPr="007E192D">
        <w:rPr>
          <w:i/>
          <w:iCs/>
          <w:color w:val="000000" w:themeColor="text1"/>
          <w:sz w:val="20"/>
        </w:rPr>
        <w:t>move_restaurant_client_maxCap</w:t>
      </w:r>
      <w:proofErr w:type="spellEnd"/>
      <w:r w:rsidR="007E192D" w:rsidRPr="007E192D">
        <w:rPr>
          <w:i/>
          <w:iCs/>
          <w:color w:val="000000" w:themeColor="text1"/>
          <w:sz w:val="20"/>
        </w:rPr>
        <w:t>’</w:t>
      </w:r>
      <w:r w:rsidR="005B680D">
        <w:rPr>
          <w:i/>
          <w:color w:val="000000" w:themeColor="text1"/>
          <w:sz w:val="20"/>
        </w:rPr>
        <w:t>,</w:t>
      </w:r>
      <w:r w:rsidR="00E6669E">
        <w:rPr>
          <w:i/>
          <w:color w:val="000000" w:themeColor="text1"/>
          <w:sz w:val="20"/>
        </w:rPr>
        <w:t xml:space="preserve"> </w:t>
      </w:r>
      <w:r w:rsidR="003302E5">
        <w:rPr>
          <w:i/>
          <w:color w:val="000000" w:themeColor="text1"/>
          <w:sz w:val="20"/>
        </w:rPr>
        <w:t>‘</w:t>
      </w:r>
      <w:proofErr w:type="spellStart"/>
      <w:r w:rsidR="00E6669E" w:rsidRPr="00053323">
        <w:rPr>
          <w:i/>
          <w:color w:val="000000" w:themeColor="text1"/>
          <w:sz w:val="20"/>
        </w:rPr>
        <w:t>move_</w:t>
      </w:r>
      <w:r w:rsidR="00EC67A5" w:rsidRPr="00053323">
        <w:rPr>
          <w:i/>
          <w:color w:val="000000" w:themeColor="text1"/>
          <w:sz w:val="20"/>
        </w:rPr>
        <w:t>rest</w:t>
      </w:r>
      <w:r w:rsidR="00E6669E" w:rsidRPr="00053323">
        <w:rPr>
          <w:i/>
          <w:color w:val="000000" w:themeColor="text1"/>
          <w:sz w:val="20"/>
        </w:rPr>
        <w:t>_</w:t>
      </w:r>
      <w:r w:rsidR="00053323" w:rsidRPr="00053323">
        <w:rPr>
          <w:i/>
          <w:iCs/>
          <w:color w:val="000000" w:themeColor="text1"/>
          <w:sz w:val="20"/>
        </w:rPr>
        <w:t>client_NoOrders</w:t>
      </w:r>
      <w:proofErr w:type="spellEnd"/>
      <w:r w:rsidR="00F70F20">
        <w:rPr>
          <w:i/>
          <w:iCs/>
          <w:color w:val="000000" w:themeColor="text1"/>
          <w:sz w:val="20"/>
        </w:rPr>
        <w:t>’</w:t>
      </w:r>
      <w:r w:rsidR="00847A7C">
        <w:rPr>
          <w:i/>
          <w:iCs/>
          <w:color w:val="000000" w:themeColor="text1"/>
          <w:sz w:val="20"/>
        </w:rPr>
        <w:t xml:space="preserve">, and </w:t>
      </w:r>
      <w:r w:rsidR="00847A7C" w:rsidRPr="009C0D16">
        <w:rPr>
          <w:i/>
          <w:iCs/>
          <w:color w:val="000000" w:themeColor="text1"/>
          <w:sz w:val="20"/>
        </w:rPr>
        <w:t>‘</w:t>
      </w:r>
      <w:proofErr w:type="spellStart"/>
      <w:r w:rsidR="00847A7C" w:rsidRPr="009C0D16">
        <w:rPr>
          <w:i/>
          <w:iCs/>
          <w:color w:val="000000" w:themeColor="text1"/>
          <w:sz w:val="20"/>
        </w:rPr>
        <w:t>move_restaurant_client_maxCapNoOrders</w:t>
      </w:r>
      <w:proofErr w:type="spellEnd"/>
      <w:r w:rsidR="00847A7C">
        <w:rPr>
          <w:i/>
          <w:iCs/>
          <w:color w:val="000000" w:themeColor="text1"/>
          <w:sz w:val="20"/>
        </w:rPr>
        <w:t>’</w:t>
      </w:r>
      <w:r w:rsidR="005B680D" w:rsidRPr="000B20E4">
        <w:rPr>
          <w:i/>
          <w:iCs/>
          <w:color w:val="000000" w:themeColor="text1"/>
          <w:sz w:val="20"/>
        </w:rPr>
        <w:t xml:space="preserve">. </w:t>
      </w:r>
      <w:r w:rsidR="005B680D" w:rsidRPr="000B20E4">
        <w:rPr>
          <w:i/>
          <w:color w:val="000000" w:themeColor="text1"/>
          <w:sz w:val="20"/>
        </w:rPr>
        <w:t xml:space="preserve"> </w:t>
      </w:r>
      <w:r w:rsidR="005B680D" w:rsidRPr="000B20E4">
        <w:rPr>
          <w:color w:val="000000" w:themeColor="text1"/>
          <w:sz w:val="20"/>
        </w:rPr>
        <w:t>The</w:t>
      </w:r>
      <w:r w:rsidR="005B680D">
        <w:rPr>
          <w:color w:val="000000" w:themeColor="text1"/>
          <w:sz w:val="20"/>
        </w:rPr>
        <w:t xml:space="preserve"> </w:t>
      </w:r>
      <w:r w:rsidR="001E2697">
        <w:rPr>
          <w:color w:val="000000" w:themeColor="text1"/>
          <w:sz w:val="20"/>
        </w:rPr>
        <w:t>driver can move from the restaurant to the client</w:t>
      </w:r>
      <w:r w:rsidR="00A811CD">
        <w:rPr>
          <w:color w:val="000000" w:themeColor="text1"/>
          <w:sz w:val="20"/>
        </w:rPr>
        <w:t>’s location if his maximum capacity has been reached</w:t>
      </w:r>
      <w:r w:rsidR="000300A1">
        <w:rPr>
          <w:color w:val="000000" w:themeColor="text1"/>
          <w:sz w:val="20"/>
        </w:rPr>
        <w:t xml:space="preserve"> (using </w:t>
      </w:r>
      <w:r w:rsidR="000300A1" w:rsidRPr="009C0D16">
        <w:rPr>
          <w:i/>
          <w:iCs/>
          <w:color w:val="000000" w:themeColor="text1"/>
          <w:sz w:val="20"/>
        </w:rPr>
        <w:t>‘</w:t>
      </w:r>
      <w:proofErr w:type="spellStart"/>
      <w:r w:rsidR="000300A1" w:rsidRPr="007E192D">
        <w:rPr>
          <w:i/>
          <w:iCs/>
          <w:color w:val="000000" w:themeColor="text1"/>
          <w:sz w:val="20"/>
        </w:rPr>
        <w:t>move_restaurant_client_maxCap</w:t>
      </w:r>
      <w:proofErr w:type="spellEnd"/>
      <w:r w:rsidR="000300A1" w:rsidRPr="007E192D">
        <w:rPr>
          <w:i/>
          <w:iCs/>
          <w:color w:val="000000" w:themeColor="text1"/>
          <w:sz w:val="20"/>
        </w:rPr>
        <w:t>’</w:t>
      </w:r>
      <w:r w:rsidR="000300A1">
        <w:rPr>
          <w:i/>
          <w:iCs/>
          <w:color w:val="000000" w:themeColor="text1"/>
          <w:sz w:val="20"/>
        </w:rPr>
        <w:t>)</w:t>
      </w:r>
      <w:r w:rsidR="00A811CD">
        <w:rPr>
          <w:color w:val="000000" w:themeColor="text1"/>
          <w:sz w:val="20"/>
        </w:rPr>
        <w:t xml:space="preserve">, </w:t>
      </w:r>
      <w:r w:rsidR="000B20E4">
        <w:rPr>
          <w:color w:val="000000" w:themeColor="text1"/>
          <w:sz w:val="20"/>
        </w:rPr>
        <w:t>if the restaurant has no more orders to pick up and he doesn’t need to visit another restaurant</w:t>
      </w:r>
      <w:r w:rsidR="000300A1">
        <w:rPr>
          <w:color w:val="000000" w:themeColor="text1"/>
          <w:sz w:val="20"/>
        </w:rPr>
        <w:t xml:space="preserve"> (using </w:t>
      </w:r>
      <w:proofErr w:type="spellStart"/>
      <w:r w:rsidR="000300A1" w:rsidRPr="00053323">
        <w:rPr>
          <w:i/>
          <w:color w:val="000000" w:themeColor="text1"/>
          <w:sz w:val="20"/>
        </w:rPr>
        <w:t>move_rest_</w:t>
      </w:r>
      <w:r w:rsidR="000300A1" w:rsidRPr="00053323">
        <w:rPr>
          <w:i/>
          <w:iCs/>
          <w:color w:val="000000" w:themeColor="text1"/>
          <w:sz w:val="20"/>
        </w:rPr>
        <w:t>client_NoOrders</w:t>
      </w:r>
      <w:proofErr w:type="spellEnd"/>
      <w:r w:rsidR="000300A1">
        <w:rPr>
          <w:i/>
          <w:iCs/>
          <w:color w:val="000000" w:themeColor="text1"/>
          <w:sz w:val="20"/>
        </w:rPr>
        <w:t>’</w:t>
      </w:r>
      <w:r w:rsidR="00C509A8">
        <w:rPr>
          <w:i/>
          <w:iCs/>
          <w:color w:val="000000" w:themeColor="text1"/>
          <w:sz w:val="20"/>
        </w:rPr>
        <w:t>),</w:t>
      </w:r>
      <w:r w:rsidR="000B20E4">
        <w:rPr>
          <w:i/>
          <w:color w:val="000000" w:themeColor="text1"/>
          <w:sz w:val="20"/>
        </w:rPr>
        <w:t xml:space="preserve"> </w:t>
      </w:r>
      <w:r w:rsidR="000B20E4">
        <w:rPr>
          <w:color w:val="000000" w:themeColor="text1"/>
          <w:sz w:val="20"/>
        </w:rPr>
        <w:t>or if both cases hold</w:t>
      </w:r>
      <w:r w:rsidR="00C509A8">
        <w:rPr>
          <w:color w:val="000000" w:themeColor="text1"/>
          <w:sz w:val="20"/>
        </w:rPr>
        <w:t xml:space="preserve"> (</w:t>
      </w:r>
      <w:r w:rsidR="00C509A8" w:rsidRPr="009C0D16">
        <w:rPr>
          <w:i/>
          <w:iCs/>
          <w:color w:val="000000" w:themeColor="text1"/>
          <w:sz w:val="20"/>
        </w:rPr>
        <w:t>‘</w:t>
      </w:r>
      <w:proofErr w:type="spellStart"/>
      <w:r w:rsidR="00C509A8" w:rsidRPr="009C0D16">
        <w:rPr>
          <w:i/>
          <w:iCs/>
          <w:color w:val="000000" w:themeColor="text1"/>
          <w:sz w:val="20"/>
        </w:rPr>
        <w:t>move_</w:t>
      </w:r>
      <w:r w:rsidR="00F87F2F" w:rsidRPr="009C0D16">
        <w:rPr>
          <w:i/>
          <w:color w:val="000000" w:themeColor="text1"/>
          <w:sz w:val="20"/>
        </w:rPr>
        <w:t>restaurant</w:t>
      </w:r>
      <w:r w:rsidR="00C509A8" w:rsidRPr="009C0D16">
        <w:rPr>
          <w:i/>
          <w:iCs/>
          <w:color w:val="000000" w:themeColor="text1"/>
          <w:sz w:val="20"/>
        </w:rPr>
        <w:t>_client_maxCapNoOrders</w:t>
      </w:r>
      <w:proofErr w:type="spellEnd"/>
      <w:r w:rsidR="00C509A8">
        <w:rPr>
          <w:color w:val="000000" w:themeColor="text1"/>
          <w:sz w:val="20"/>
        </w:rPr>
        <w:t>)</w:t>
      </w:r>
      <w:r w:rsidR="00C509A8">
        <w:rPr>
          <w:color w:val="7F7F7F" w:themeColor="text1" w:themeTint="80"/>
          <w:sz w:val="20"/>
        </w:rPr>
        <w:t>.</w:t>
      </w:r>
      <w:r w:rsidR="008C5198" w:rsidRPr="000B20E4">
        <w:rPr>
          <w:color w:val="7F7F7F" w:themeColor="text1" w:themeTint="80"/>
          <w:sz w:val="20"/>
        </w:rPr>
        <w:t xml:space="preserve"> </w:t>
      </w:r>
      <w:r w:rsidR="008C5198" w:rsidRPr="0099024E">
        <w:rPr>
          <w:sz w:val="20"/>
        </w:rPr>
        <w:t xml:space="preserve">The need for </w:t>
      </w:r>
      <w:r w:rsidR="00393F4C">
        <w:rPr>
          <w:sz w:val="20"/>
        </w:rPr>
        <w:t>the three</w:t>
      </w:r>
      <w:r w:rsidR="008C5198" w:rsidRPr="0099024E">
        <w:rPr>
          <w:sz w:val="20"/>
        </w:rPr>
        <w:t xml:space="preserve"> versions of this action stemmed from the issue we were facing </w:t>
      </w:r>
      <w:r w:rsidR="00C27896" w:rsidRPr="0099024E">
        <w:rPr>
          <w:sz w:val="20"/>
        </w:rPr>
        <w:t>with the driver only picking up and dropping one order at a time</w:t>
      </w:r>
      <w:r w:rsidR="00393F4C">
        <w:rPr>
          <w:sz w:val="20"/>
        </w:rPr>
        <w:t xml:space="preserve">, as well as not </w:t>
      </w:r>
      <w:r w:rsidR="00186434">
        <w:rPr>
          <w:sz w:val="20"/>
        </w:rPr>
        <w:t xml:space="preserve">traveling to other restaurants to </w:t>
      </w:r>
      <w:r w:rsidR="00393F4C">
        <w:rPr>
          <w:sz w:val="20"/>
        </w:rPr>
        <w:t>pick up orders</w:t>
      </w:r>
      <w:r w:rsidR="00C27896" w:rsidRPr="0099024E">
        <w:rPr>
          <w:sz w:val="20"/>
        </w:rPr>
        <w:t xml:space="preserve">. </w:t>
      </w:r>
      <w:r w:rsidR="003D66F3">
        <w:rPr>
          <w:sz w:val="20"/>
        </w:rPr>
        <w:t>Finally, we have ‘</w:t>
      </w:r>
      <w:proofErr w:type="spellStart"/>
      <w:r w:rsidR="003D66F3" w:rsidRPr="003D66F3">
        <w:rPr>
          <w:i/>
          <w:iCs/>
          <w:color w:val="000000" w:themeColor="text1"/>
          <w:sz w:val="20"/>
        </w:rPr>
        <w:t>move_rest_rest</w:t>
      </w:r>
      <w:proofErr w:type="spellEnd"/>
      <w:r w:rsidR="003D66F3" w:rsidRPr="003D66F3">
        <w:rPr>
          <w:i/>
          <w:iCs/>
          <w:color w:val="000000" w:themeColor="text1"/>
          <w:sz w:val="20"/>
        </w:rPr>
        <w:t>’</w:t>
      </w:r>
      <w:r w:rsidR="00C54B55" w:rsidRPr="006E675B">
        <w:rPr>
          <w:sz w:val="20"/>
        </w:rPr>
        <w:t>, which is used for the driver to travel from one restaurant to another</w:t>
      </w:r>
      <w:r w:rsidR="006E675B" w:rsidRPr="006E675B">
        <w:rPr>
          <w:sz w:val="20"/>
        </w:rPr>
        <w:t xml:space="preserve"> to pick</w:t>
      </w:r>
      <w:r w:rsidR="003F4FA4">
        <w:rPr>
          <w:sz w:val="20"/>
        </w:rPr>
        <w:t>-</w:t>
      </w:r>
      <w:r w:rsidR="006E675B" w:rsidRPr="006E675B">
        <w:rPr>
          <w:sz w:val="20"/>
        </w:rPr>
        <w:t>up more orders.</w:t>
      </w:r>
      <w:r w:rsidR="00C27896">
        <w:rPr>
          <w:sz w:val="20"/>
        </w:rPr>
        <w:t xml:space="preserve"> </w:t>
      </w:r>
      <w:r w:rsidR="00C27896" w:rsidRPr="0099024E">
        <w:rPr>
          <w:sz w:val="20"/>
        </w:rPr>
        <w:t xml:space="preserve">With these </w:t>
      </w:r>
      <w:r w:rsidR="00161A90" w:rsidRPr="0099024E">
        <w:rPr>
          <w:sz w:val="20"/>
        </w:rPr>
        <w:t>additions</w:t>
      </w:r>
      <w:r w:rsidR="00C27896" w:rsidRPr="0099024E">
        <w:rPr>
          <w:sz w:val="20"/>
        </w:rPr>
        <w:t xml:space="preserve">, the planner more accurately simulates a real-life </w:t>
      </w:r>
      <w:r w:rsidR="00C27896" w:rsidRPr="00104534">
        <w:rPr>
          <w:sz w:val="20"/>
        </w:rPr>
        <w:t>scenario</w:t>
      </w:r>
      <w:r w:rsidR="00C27896">
        <w:rPr>
          <w:sz w:val="20"/>
        </w:rPr>
        <w:t>.</w:t>
      </w:r>
    </w:p>
    <w:p w14:paraId="10869BD2" w14:textId="77777777" w:rsidR="0053013B" w:rsidRDefault="0053013B" w:rsidP="0008207A">
      <w:pPr>
        <w:pStyle w:val="Text"/>
      </w:pPr>
    </w:p>
    <w:p w14:paraId="1714930B" w14:textId="5F7A7221" w:rsidR="0053013B" w:rsidRDefault="00E614D5" w:rsidP="0053013B">
      <w:pPr>
        <w:pStyle w:val="SectionHeading"/>
      </w:pPr>
      <w:r>
        <w:t>Used PDDL features</w:t>
      </w:r>
    </w:p>
    <w:p w14:paraId="10E5A958" w14:textId="34C36101" w:rsidR="0053013B" w:rsidRPr="0053013B" w:rsidRDefault="00436534" w:rsidP="0053013B">
      <w:pPr>
        <w:pStyle w:val="Text"/>
      </w:pPr>
      <w:r>
        <w:t xml:space="preserve">We decided to use </w:t>
      </w:r>
      <w:r w:rsidRPr="00E474E8">
        <w:rPr>
          <w:b/>
        </w:rPr>
        <w:t>typing</w:t>
      </w:r>
      <w:r>
        <w:t xml:space="preserve"> in our domain to be able </w:t>
      </w:r>
      <w:r w:rsidR="00044861">
        <w:t xml:space="preserve">to </w:t>
      </w:r>
      <w:r w:rsidR="003F2A12">
        <w:t>have different objects with different characteristics, as this was the best</w:t>
      </w:r>
      <w:r w:rsidR="00395D81">
        <w:t xml:space="preserve"> way to represent drivers, orders, clients, locations</w:t>
      </w:r>
      <w:r w:rsidR="00EE6C62">
        <w:t>,</w:t>
      </w:r>
      <w:r w:rsidR="00395D81">
        <w:t xml:space="preserve"> and restaurants. We thought of using inheritance to represent drivers and clients as person</w:t>
      </w:r>
      <w:r w:rsidR="00EE6C62">
        <w:t xml:space="preserve">s, and locations and restaurants </w:t>
      </w:r>
      <w:r w:rsidR="00581361">
        <w:t xml:space="preserve">as places, but we </w:t>
      </w:r>
      <w:r w:rsidR="00CE1950">
        <w:t>did not</w:t>
      </w:r>
      <w:r w:rsidR="00581361">
        <w:t xml:space="preserve"> see </w:t>
      </w:r>
      <w:r w:rsidR="00AC11E9">
        <w:t>how we could</w:t>
      </w:r>
      <w:r w:rsidR="00581361">
        <w:t xml:space="preserve"> take advantage of this </w:t>
      </w:r>
      <w:r w:rsidR="00AC11E9">
        <w:t>in any way</w:t>
      </w:r>
      <w:r w:rsidR="00EF4AA9">
        <w:t>, so we preferred having 5 different types.</w:t>
      </w:r>
      <w:r w:rsidR="00AC11E9">
        <w:t xml:space="preserve"> </w:t>
      </w:r>
      <w:r w:rsidR="00CE1950">
        <w:t>To help with the fact that OPTIC does not support predicate negation</w:t>
      </w:r>
      <w:r w:rsidR="00085730">
        <w:t xml:space="preserve">, we decided to use </w:t>
      </w:r>
      <w:proofErr w:type="spellStart"/>
      <w:r w:rsidR="00085730" w:rsidRPr="00E474E8">
        <w:rPr>
          <w:b/>
        </w:rPr>
        <w:t>fluents</w:t>
      </w:r>
      <w:proofErr w:type="spellEnd"/>
      <w:r w:rsidR="00742788">
        <w:t>,</w:t>
      </w:r>
      <w:r w:rsidR="005470C6">
        <w:t xml:space="preserve"> and have </w:t>
      </w:r>
      <w:r w:rsidR="002A3C0D">
        <w:t xml:space="preserve">1 represent true and 0 represent false. We tried </w:t>
      </w:r>
      <w:r w:rsidR="00646051">
        <w:t>the option of</w:t>
      </w:r>
      <w:r w:rsidR="006E085B">
        <w:t xml:space="preserve"> using two predicates: one being the regular one and the other representing negation, but</w:t>
      </w:r>
      <w:r w:rsidR="003447CD">
        <w:t xml:space="preserve"> we could</w:t>
      </w:r>
      <w:r w:rsidR="00DC2C68">
        <w:t xml:space="preserve"> not </w:t>
      </w:r>
      <w:r w:rsidR="003447CD">
        <w:t>find a way to make them mutually exclusive</w:t>
      </w:r>
      <w:r w:rsidR="00DC2C68">
        <w:t xml:space="preserve">: i.e., </w:t>
      </w:r>
      <w:r w:rsidR="000C18BB">
        <w:t xml:space="preserve">sometimes they were both </w:t>
      </w:r>
      <w:r w:rsidR="004942CA">
        <w:t xml:space="preserve">given a value </w:t>
      </w:r>
      <w:r w:rsidR="00294540">
        <w:t>of true at the same time, and we coul</w:t>
      </w:r>
      <w:r w:rsidR="00D0432D">
        <w:t xml:space="preserve">d not negate them. </w:t>
      </w:r>
      <w:r w:rsidR="000223BD">
        <w:t>So</w:t>
      </w:r>
      <w:r w:rsidR="004D4CBA">
        <w:t>,</w:t>
      </w:r>
      <w:r w:rsidR="000223BD">
        <w:t xml:space="preserve"> by using functions like</w:t>
      </w:r>
      <w:r w:rsidR="0018477B">
        <w:t xml:space="preserve"> ‘</w:t>
      </w:r>
      <w:proofErr w:type="spellStart"/>
      <w:r w:rsidR="0018477B">
        <w:t>orderD</w:t>
      </w:r>
      <w:r w:rsidR="000443AF">
        <w:t>e</w:t>
      </w:r>
      <w:r w:rsidR="0018477B">
        <w:t>livered</w:t>
      </w:r>
      <w:proofErr w:type="spellEnd"/>
      <w:r w:rsidR="0018477B">
        <w:t>’</w:t>
      </w:r>
      <w:r w:rsidR="00A2063D">
        <w:t xml:space="preserve">, 1 represents that the order is delivered to the client and 0 represents otherwise. </w:t>
      </w:r>
      <w:r w:rsidR="000443AF">
        <w:t xml:space="preserve">Likewise, </w:t>
      </w:r>
      <w:r w:rsidR="005A19A5">
        <w:t>by utilizing</w:t>
      </w:r>
      <w:r w:rsidR="000223BD">
        <w:t xml:space="preserve"> </w:t>
      </w:r>
      <w:r w:rsidR="004D4CBA">
        <w:t>‘</w:t>
      </w:r>
      <w:proofErr w:type="spellStart"/>
      <w:r w:rsidR="003610EA" w:rsidRPr="004D4CBA">
        <w:rPr>
          <w:i/>
          <w:iCs/>
        </w:rPr>
        <w:t>isAtLoc</w:t>
      </w:r>
      <w:proofErr w:type="spellEnd"/>
      <w:r w:rsidR="004D4CBA">
        <w:t>’</w:t>
      </w:r>
      <w:r w:rsidR="003610EA">
        <w:t xml:space="preserve"> we could </w:t>
      </w:r>
      <w:r w:rsidR="00D71120">
        <w:t xml:space="preserve">increase it by 1 when the driver arrived at a location and decrease it when they arrived at a restaurant, eliminating the problem of a driver being in </w:t>
      </w:r>
      <w:r w:rsidR="004D4CBA">
        <w:t>two</w:t>
      </w:r>
      <w:r w:rsidR="00D71120">
        <w:t xml:space="preserve"> places at once. Because of this approach, another issue arose when moving from client to client. We had to decr</w:t>
      </w:r>
      <w:r w:rsidR="00557D62">
        <w:t xml:space="preserve">ease </w:t>
      </w:r>
      <w:r w:rsidR="004D4CBA">
        <w:t>‘</w:t>
      </w:r>
      <w:proofErr w:type="spellStart"/>
      <w:r w:rsidR="00557D62" w:rsidRPr="004D4CBA">
        <w:rPr>
          <w:i/>
          <w:iCs/>
        </w:rPr>
        <w:t>isAtLoc</w:t>
      </w:r>
      <w:proofErr w:type="spellEnd"/>
      <w:r w:rsidR="004D4CBA">
        <w:t>’</w:t>
      </w:r>
      <w:r w:rsidR="00557D62">
        <w:t xml:space="preserve"> of </w:t>
      </w:r>
      <w:r w:rsidR="00034AD7">
        <w:t>the dep</w:t>
      </w:r>
      <w:r w:rsidR="000657DE">
        <w:t>arting</w:t>
      </w:r>
      <w:r w:rsidR="00F75893">
        <w:t xml:space="preserve"> location</w:t>
      </w:r>
      <w:r w:rsidR="00034AD7">
        <w:t xml:space="preserve"> by </w:t>
      </w:r>
      <w:r w:rsidR="00F75893">
        <w:t>1</w:t>
      </w:r>
      <w:r w:rsidR="00034AD7">
        <w:t xml:space="preserve"> and increase </w:t>
      </w:r>
      <w:r w:rsidR="004D4CBA">
        <w:t>‘</w:t>
      </w:r>
      <w:proofErr w:type="spellStart"/>
      <w:r w:rsidR="00034AD7" w:rsidRPr="004D4CBA">
        <w:rPr>
          <w:i/>
          <w:iCs/>
        </w:rPr>
        <w:t>isAtLoc</w:t>
      </w:r>
      <w:proofErr w:type="spellEnd"/>
      <w:r w:rsidR="004D4CBA">
        <w:t xml:space="preserve">’ </w:t>
      </w:r>
      <w:r w:rsidR="00F75893">
        <w:t>of the arriving location by 1</w:t>
      </w:r>
      <w:r w:rsidR="004D4CBA">
        <w:t xml:space="preserve"> </w:t>
      </w:r>
      <w:r w:rsidR="004D4CBA" w:rsidRPr="00CC7296">
        <w:rPr>
          <w:color w:val="000000" w:themeColor="text1"/>
        </w:rPr>
        <w:t>despite passing different variables (“to” and “from”)</w:t>
      </w:r>
      <w:r w:rsidR="00F75893" w:rsidRPr="00CC7296">
        <w:rPr>
          <w:color w:val="000000" w:themeColor="text1"/>
        </w:rPr>
        <w:t xml:space="preserve">. </w:t>
      </w:r>
      <w:r w:rsidR="00F75893">
        <w:t xml:space="preserve">The planner read this as </w:t>
      </w:r>
      <w:r w:rsidR="00A544A0">
        <w:t xml:space="preserve">changing the value of a function </w:t>
      </w:r>
      <w:r w:rsidR="007B12B6">
        <w:t xml:space="preserve">twice </w:t>
      </w:r>
      <w:r w:rsidR="00425CF8">
        <w:t>simultaneously and</w:t>
      </w:r>
      <w:r w:rsidR="00033755">
        <w:t xml:space="preserve"> could not do it. </w:t>
      </w:r>
      <w:r w:rsidR="00425CF8">
        <w:t>So,</w:t>
      </w:r>
      <w:r w:rsidR="008560A9">
        <w:t xml:space="preserve"> we decided to implement </w:t>
      </w:r>
      <w:r w:rsidR="008560A9" w:rsidRPr="00E474E8">
        <w:rPr>
          <w:b/>
        </w:rPr>
        <w:t>durative actions</w:t>
      </w:r>
      <w:r w:rsidR="008560A9">
        <w:t xml:space="preserve"> to solve this. The action move client to client has a durative effect: it decrease</w:t>
      </w:r>
      <w:r w:rsidR="00104534">
        <w:t>s</w:t>
      </w:r>
      <w:r w:rsidR="008560A9">
        <w:t xml:space="preserve"> </w:t>
      </w:r>
      <w:r w:rsidR="004D4CBA">
        <w:t>‘</w:t>
      </w:r>
      <w:proofErr w:type="spellStart"/>
      <w:r w:rsidR="001C2686" w:rsidRPr="004D4CBA">
        <w:rPr>
          <w:i/>
          <w:iCs/>
        </w:rPr>
        <w:t>isAtLoc</w:t>
      </w:r>
      <w:proofErr w:type="spellEnd"/>
      <w:r w:rsidR="004D4CBA">
        <w:t>’</w:t>
      </w:r>
      <w:r w:rsidR="001C2686">
        <w:t xml:space="preserve"> of “from” by 1 at start, and then increase</w:t>
      </w:r>
      <w:r w:rsidR="00104534">
        <w:t>s</w:t>
      </w:r>
      <w:r w:rsidR="001C2686">
        <w:t xml:space="preserve"> </w:t>
      </w:r>
      <w:r w:rsidR="004D4CBA">
        <w:t>‘</w:t>
      </w:r>
      <w:proofErr w:type="spellStart"/>
      <w:r w:rsidR="001C2686" w:rsidRPr="004D4CBA">
        <w:rPr>
          <w:i/>
          <w:iCs/>
        </w:rPr>
        <w:t>isAtLoc</w:t>
      </w:r>
      <w:proofErr w:type="spellEnd"/>
      <w:r w:rsidR="004D4CBA">
        <w:t>’</w:t>
      </w:r>
      <w:r w:rsidR="001C2686">
        <w:t xml:space="preserve"> of “to” by 1 at end</w:t>
      </w:r>
      <w:r w:rsidR="00F45A4D">
        <w:t xml:space="preserve">. </w:t>
      </w:r>
      <w:r w:rsidR="00B2711A">
        <w:t>Similarly,</w:t>
      </w:r>
      <w:r w:rsidR="0040475D">
        <w:t xml:space="preserve"> when moving from one restaurant to another, </w:t>
      </w:r>
      <w:r w:rsidR="005A19A5">
        <w:t xml:space="preserve">a </w:t>
      </w:r>
      <w:r w:rsidR="00CC7296">
        <w:t>durative action was also used to prevent the same issue of not being able to decrease ‘</w:t>
      </w:r>
      <w:proofErr w:type="spellStart"/>
      <w:r w:rsidR="00CC7296" w:rsidRPr="004D4CBA">
        <w:rPr>
          <w:i/>
          <w:iCs/>
        </w:rPr>
        <w:t>isAt</w:t>
      </w:r>
      <w:r w:rsidR="00CC7296">
        <w:rPr>
          <w:i/>
          <w:iCs/>
        </w:rPr>
        <w:t>Rest</w:t>
      </w:r>
      <w:proofErr w:type="spellEnd"/>
      <w:r w:rsidR="00CC7296">
        <w:t>’ of the departing restaurant by 1 and increase ‘</w:t>
      </w:r>
      <w:proofErr w:type="spellStart"/>
      <w:r w:rsidR="00CC7296" w:rsidRPr="004D4CBA">
        <w:rPr>
          <w:i/>
          <w:iCs/>
        </w:rPr>
        <w:t>isAt</w:t>
      </w:r>
      <w:r w:rsidR="00CC7296">
        <w:rPr>
          <w:i/>
          <w:iCs/>
        </w:rPr>
        <w:t>Rest</w:t>
      </w:r>
      <w:proofErr w:type="spellEnd"/>
      <w:r w:rsidR="00CC7296">
        <w:t>’ of the arriving restaurant by 1. Therefore, the durative action decreases ‘</w:t>
      </w:r>
      <w:proofErr w:type="spellStart"/>
      <w:r w:rsidR="00CC7296" w:rsidRPr="004D4CBA">
        <w:rPr>
          <w:i/>
          <w:iCs/>
        </w:rPr>
        <w:t>isAt</w:t>
      </w:r>
      <w:r w:rsidR="00CC7296">
        <w:rPr>
          <w:i/>
          <w:iCs/>
        </w:rPr>
        <w:t>Rest</w:t>
      </w:r>
      <w:proofErr w:type="spellEnd"/>
      <w:r w:rsidR="00CC7296">
        <w:t>’ of “from” by 1 at start, and then increase ‘</w:t>
      </w:r>
      <w:proofErr w:type="spellStart"/>
      <w:r w:rsidR="00CC7296" w:rsidRPr="004D4CBA">
        <w:rPr>
          <w:i/>
          <w:iCs/>
        </w:rPr>
        <w:t>isA</w:t>
      </w:r>
      <w:r w:rsidR="00CC7296">
        <w:rPr>
          <w:i/>
          <w:iCs/>
        </w:rPr>
        <w:t>tRest</w:t>
      </w:r>
      <w:proofErr w:type="spellEnd"/>
      <w:r w:rsidR="00CC7296">
        <w:t xml:space="preserve">’ of “to” by 1 at end. </w:t>
      </w:r>
      <w:r w:rsidR="00F45A4D">
        <w:t>This made it work as we intended.</w:t>
      </w:r>
      <w:r w:rsidR="00CA35C4">
        <w:t xml:space="preserve"> </w:t>
      </w:r>
      <w:r w:rsidR="008C161B">
        <w:t>Fluents were also used to keep count of the ‘</w:t>
      </w:r>
      <w:proofErr w:type="spellStart"/>
      <w:r w:rsidR="008C161B">
        <w:t>driverCapacity</w:t>
      </w:r>
      <w:proofErr w:type="spellEnd"/>
      <w:r w:rsidR="008C161B">
        <w:t>’</w:t>
      </w:r>
      <w:r w:rsidR="009B350D">
        <w:t xml:space="preserve"> and ‘</w:t>
      </w:r>
      <w:proofErr w:type="spellStart"/>
      <w:r w:rsidR="009B350D">
        <w:t>capacityUsed</w:t>
      </w:r>
      <w:proofErr w:type="spellEnd"/>
      <w:r w:rsidR="009B350D">
        <w:t>’</w:t>
      </w:r>
      <w:r w:rsidR="00991F0A">
        <w:t xml:space="preserve">, these two </w:t>
      </w:r>
      <w:r w:rsidR="007F45E2">
        <w:t>functions</w:t>
      </w:r>
      <w:r w:rsidR="00991F0A">
        <w:t xml:space="preserve"> help us make sure that the driver is not overloaded with orders.</w:t>
      </w:r>
      <w:r w:rsidR="00446BF8">
        <w:t xml:space="preserve"> Two mor</w:t>
      </w:r>
      <w:r w:rsidR="007F45E2">
        <w:t>e</w:t>
      </w:r>
      <w:r w:rsidR="00446BF8">
        <w:t xml:space="preserve"> </w:t>
      </w:r>
      <w:proofErr w:type="spellStart"/>
      <w:r w:rsidR="00446BF8">
        <w:t>fluents</w:t>
      </w:r>
      <w:proofErr w:type="spellEnd"/>
      <w:r w:rsidR="007F45E2">
        <w:t>/functions</w:t>
      </w:r>
      <w:r w:rsidR="00446BF8">
        <w:t xml:space="preserve"> are used, which are ‘</w:t>
      </w:r>
      <w:proofErr w:type="spellStart"/>
      <w:r w:rsidR="00446BF8">
        <w:t>numOrdersRest</w:t>
      </w:r>
      <w:proofErr w:type="spellEnd"/>
      <w:r w:rsidR="00446BF8">
        <w:t xml:space="preserve">’, which </w:t>
      </w:r>
      <w:r w:rsidR="005C086B">
        <w:t>represents the number of orders at a restaurant, as well as ‘</w:t>
      </w:r>
      <w:proofErr w:type="spellStart"/>
      <w:r w:rsidR="005C086B">
        <w:t>numb</w:t>
      </w:r>
      <w:r w:rsidR="009113B3">
        <w:t>erOfRest</w:t>
      </w:r>
      <w:proofErr w:type="spellEnd"/>
      <w:r w:rsidR="009113B3">
        <w:t>’, which is the number of restaurants that still have unfulfilled orders that need to be picked up.</w:t>
      </w:r>
      <w:r w:rsidR="007F45E2">
        <w:t xml:space="preserve"> </w:t>
      </w:r>
      <w:r w:rsidR="006D2565">
        <w:t>The overall use of functions</w:t>
      </w:r>
      <w:r w:rsidR="007F45E2">
        <w:t xml:space="preserve"> has been the ke</w:t>
      </w:r>
      <w:r w:rsidR="00AA7F45">
        <w:t xml:space="preserve">y to the functionality of our </w:t>
      </w:r>
      <w:r w:rsidR="00AA7F45" w:rsidRPr="000300A1">
        <w:t>domain</w:t>
      </w:r>
      <w:r w:rsidR="00AA7F45">
        <w:t>.</w:t>
      </w:r>
    </w:p>
    <w:p w14:paraId="466D2A2C" w14:textId="64F7A669" w:rsidR="004A2D86" w:rsidRDefault="004A2D86" w:rsidP="0053013B">
      <w:pPr>
        <w:pStyle w:val="Text"/>
      </w:pPr>
    </w:p>
    <w:p w14:paraId="0BB7EE7A" w14:textId="2A447A1D" w:rsidR="004A2D86" w:rsidRDefault="004A2D86" w:rsidP="0053013B">
      <w:pPr>
        <w:pStyle w:val="Text"/>
      </w:pPr>
    </w:p>
    <w:p w14:paraId="200D826E" w14:textId="4FDB8C7D" w:rsidR="004A2D86" w:rsidRDefault="0097367C" w:rsidP="0053013B">
      <w:pPr>
        <w:pStyle w:val="Text"/>
      </w:pPr>
      <w:r>
        <w:rPr>
          <w:noProof/>
        </w:rPr>
        <mc:AlternateContent>
          <mc:Choice Requires="wps">
            <w:drawing>
              <wp:anchor distT="0" distB="0" distL="114300" distR="114300" simplePos="0" relativeHeight="251658240" behindDoc="0" locked="0" layoutInCell="1" allowOverlap="1" wp14:anchorId="5C7A6314" wp14:editId="558405D7">
                <wp:simplePos x="0" y="0"/>
                <wp:positionH relativeFrom="column">
                  <wp:posOffset>-89498</wp:posOffset>
                </wp:positionH>
                <wp:positionV relativeFrom="paragraph">
                  <wp:posOffset>168215</wp:posOffset>
                </wp:positionV>
                <wp:extent cx="3735082" cy="26479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735082" cy="2647950"/>
                        </a:xfrm>
                        <a:prstGeom prst="rect">
                          <a:avLst/>
                        </a:prstGeom>
                        <a:solidFill>
                          <a:schemeClr val="lt1"/>
                        </a:solidFill>
                        <a:ln w="6350">
                          <a:noFill/>
                        </a:ln>
                      </wps:spPr>
                      <wps:txbx>
                        <w:txbxContent>
                          <w:p w14:paraId="1FD27AFD" w14:textId="53A167E7" w:rsidR="0097367C" w:rsidRDefault="009736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A6314" id="_x0000_t202" coordsize="21600,21600" o:spt="202" path="m,l,21600r21600,l21600,xe">
                <v:stroke joinstyle="miter"/>
                <v:path gradientshapeok="t" o:connecttype="rect"/>
              </v:shapetype>
              <v:shape id="Text Box 4" o:spid="_x0000_s1026" type="#_x0000_t202" style="position:absolute;left:0;text-align:left;margin-left:-7.05pt;margin-top:13.25pt;width:294.1pt;height:2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" fillcolor="white [3201]" stroked="f" strokeweight=".5pt">
                <v:textbox>
                  <w:txbxContent>
                    <w:p w14:paraId="1FD27AFD" w14:textId="53A167E7" w:rsidR="0097367C" w:rsidRDefault="0097367C"/>
                  </w:txbxContent>
                </v:textbox>
              </v:shape>
            </w:pict>
          </mc:Fallback>
        </mc:AlternateContent>
      </w:r>
    </w:p>
    <w:p w14:paraId="3EF67F86" w14:textId="3C0CBDD6" w:rsidR="00ED499C" w:rsidRDefault="00ED499C" w:rsidP="0053013B">
      <w:pPr>
        <w:pStyle w:val="Text"/>
      </w:pPr>
    </w:p>
    <w:p w14:paraId="37713CBD" w14:textId="5B57E68E" w:rsidR="004A2D86" w:rsidRDefault="004A2D86" w:rsidP="0053013B">
      <w:pPr>
        <w:pStyle w:val="Text"/>
      </w:pPr>
    </w:p>
    <w:p w14:paraId="7C5AE673" w14:textId="24F2261E" w:rsidR="004A2D86" w:rsidRDefault="004A2D86" w:rsidP="0053013B">
      <w:pPr>
        <w:pStyle w:val="Text"/>
      </w:pPr>
    </w:p>
    <w:p w14:paraId="4CAC0207" w14:textId="7DD6B07D" w:rsidR="004A2D86" w:rsidRDefault="004A2D86" w:rsidP="0053013B">
      <w:pPr>
        <w:pStyle w:val="Text"/>
      </w:pPr>
    </w:p>
    <w:p w14:paraId="303DA578" w14:textId="4801C263" w:rsidR="004A2D86" w:rsidRDefault="004A2D86" w:rsidP="0053013B">
      <w:pPr>
        <w:pStyle w:val="Text"/>
      </w:pPr>
    </w:p>
    <w:p w14:paraId="068B28FC" w14:textId="464A266D" w:rsidR="004A2D86" w:rsidRDefault="004A2D86" w:rsidP="0053013B">
      <w:pPr>
        <w:pStyle w:val="Text"/>
      </w:pPr>
    </w:p>
    <w:p w14:paraId="30A0E8D2" w14:textId="28108A65" w:rsidR="004A2D86" w:rsidRDefault="004A2D86" w:rsidP="0053013B">
      <w:pPr>
        <w:pStyle w:val="Text"/>
      </w:pPr>
    </w:p>
    <w:p w14:paraId="1D9A10D2" w14:textId="3A8410BF" w:rsidR="004A2D86" w:rsidRDefault="004A2D86" w:rsidP="0053013B">
      <w:pPr>
        <w:pStyle w:val="Text"/>
      </w:pPr>
    </w:p>
    <w:p w14:paraId="77833BA9" w14:textId="0094BF28" w:rsidR="004A2D86" w:rsidRDefault="004A2D86" w:rsidP="0053013B">
      <w:pPr>
        <w:pStyle w:val="Text"/>
      </w:pPr>
    </w:p>
    <w:p w14:paraId="6575FF47" w14:textId="7ACF24E7" w:rsidR="004A2D86" w:rsidRDefault="004A2D86" w:rsidP="0053013B">
      <w:pPr>
        <w:pStyle w:val="Text"/>
      </w:pPr>
    </w:p>
    <w:p w14:paraId="77C79C9D" w14:textId="3FD0260D" w:rsidR="004A2D86" w:rsidRDefault="004A2D86" w:rsidP="0053013B">
      <w:pPr>
        <w:pStyle w:val="Text"/>
      </w:pPr>
    </w:p>
    <w:p w14:paraId="2F5093AB" w14:textId="413DE3E2" w:rsidR="004A2D86" w:rsidRDefault="004A2D86" w:rsidP="0053013B">
      <w:pPr>
        <w:pStyle w:val="Text"/>
      </w:pPr>
    </w:p>
    <w:p w14:paraId="7E5C29FE" w14:textId="48DB9298" w:rsidR="004A2D86" w:rsidRDefault="004A2D86" w:rsidP="0053013B">
      <w:pPr>
        <w:pStyle w:val="Text"/>
      </w:pPr>
    </w:p>
    <w:p w14:paraId="67850850" w14:textId="759CC0EC" w:rsidR="004A2D86" w:rsidRDefault="004A2D86" w:rsidP="0053013B">
      <w:pPr>
        <w:pStyle w:val="Text"/>
      </w:pPr>
    </w:p>
    <w:p w14:paraId="19A2121A" w14:textId="799D265D" w:rsidR="004A2D86" w:rsidRDefault="004A2D86" w:rsidP="0053013B">
      <w:pPr>
        <w:pStyle w:val="Text"/>
      </w:pPr>
    </w:p>
    <w:p w14:paraId="1CD5C376" w14:textId="4FB83B24" w:rsidR="004A2D86" w:rsidRDefault="004A2D86" w:rsidP="0053013B">
      <w:pPr>
        <w:pStyle w:val="Text"/>
      </w:pPr>
    </w:p>
    <w:p w14:paraId="69C1B389" w14:textId="47117858" w:rsidR="004A2D86" w:rsidRDefault="004A2D86" w:rsidP="0053013B">
      <w:pPr>
        <w:pStyle w:val="Text"/>
      </w:pPr>
    </w:p>
    <w:p w14:paraId="04429F30" w14:textId="0AE1B867" w:rsidR="004A2D86" w:rsidRDefault="004A2D86" w:rsidP="0053013B">
      <w:pPr>
        <w:pStyle w:val="Text"/>
      </w:pPr>
    </w:p>
    <w:p w14:paraId="106BF13B" w14:textId="1812258D" w:rsidR="004A2D86" w:rsidRDefault="004A2D86" w:rsidP="0053013B">
      <w:pPr>
        <w:pStyle w:val="Text"/>
      </w:pPr>
    </w:p>
    <w:p w14:paraId="0B373FC8" w14:textId="61969FEA" w:rsidR="004A2D86" w:rsidRDefault="004A2D86" w:rsidP="0053013B">
      <w:pPr>
        <w:pStyle w:val="Text"/>
      </w:pPr>
    </w:p>
    <w:p w14:paraId="6A81C00D" w14:textId="0EB1B015" w:rsidR="004A2D86" w:rsidRDefault="004A2D86" w:rsidP="0053013B">
      <w:pPr>
        <w:pStyle w:val="Text"/>
      </w:pPr>
    </w:p>
    <w:p w14:paraId="51BCC4AF" w14:textId="51D24A1C" w:rsidR="004A2D86" w:rsidRDefault="004A2D86" w:rsidP="0053013B">
      <w:pPr>
        <w:pStyle w:val="Text"/>
      </w:pPr>
    </w:p>
    <w:p w14:paraId="0B71FA87" w14:textId="2EA4C52A" w:rsidR="004A2D86" w:rsidRDefault="004A2D86" w:rsidP="0053013B">
      <w:pPr>
        <w:pStyle w:val="Text"/>
      </w:pPr>
    </w:p>
    <w:p w14:paraId="022CB7F9" w14:textId="089A8B86" w:rsidR="004A2D86" w:rsidRDefault="004A2D86" w:rsidP="0053013B">
      <w:pPr>
        <w:pStyle w:val="Text"/>
      </w:pPr>
    </w:p>
    <w:p w14:paraId="2BE752C6" w14:textId="645F3E26" w:rsidR="004A2D86" w:rsidRDefault="004A2D86" w:rsidP="0053013B">
      <w:pPr>
        <w:pStyle w:val="Text"/>
      </w:pPr>
    </w:p>
    <w:p w14:paraId="34E02CA8" w14:textId="171DF9F5" w:rsidR="004A2D86" w:rsidRDefault="004A2D86" w:rsidP="0053013B">
      <w:pPr>
        <w:pStyle w:val="Text"/>
      </w:pPr>
    </w:p>
    <w:p w14:paraId="740AE612" w14:textId="612937F9" w:rsidR="004A2D86" w:rsidRDefault="004A2D86" w:rsidP="0053013B">
      <w:pPr>
        <w:pStyle w:val="Text"/>
      </w:pPr>
    </w:p>
    <w:p w14:paraId="055539FB" w14:textId="319E0297" w:rsidR="004A2D86" w:rsidRDefault="004A2D86" w:rsidP="0053013B">
      <w:pPr>
        <w:pStyle w:val="Text"/>
      </w:pPr>
    </w:p>
    <w:p w14:paraId="15D61B5F" w14:textId="51E4CE0C" w:rsidR="004A2D86" w:rsidRDefault="004A2D86" w:rsidP="0053013B">
      <w:pPr>
        <w:pStyle w:val="Text"/>
      </w:pPr>
    </w:p>
    <w:p w14:paraId="51C18796" w14:textId="087B6E8C" w:rsidR="004A2D86" w:rsidRDefault="004A2D86" w:rsidP="0053013B">
      <w:pPr>
        <w:pStyle w:val="Text"/>
      </w:pPr>
    </w:p>
    <w:p w14:paraId="024C974D" w14:textId="4F551F6B" w:rsidR="004A2D86" w:rsidRDefault="004A2D86" w:rsidP="0053013B">
      <w:pPr>
        <w:pStyle w:val="Text"/>
      </w:pPr>
    </w:p>
    <w:p w14:paraId="22946FD8" w14:textId="77777777" w:rsidR="00854A6A" w:rsidRDefault="005418E3" w:rsidP="005418E3">
      <w:pPr>
        <w:pStyle w:val="SectionHeading"/>
        <w:jc w:val="left"/>
        <w:outlineLvl w:val="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4B607AE7" w14:textId="7519AE21" w:rsidR="005136AD" w:rsidRPr="00854A6A" w:rsidRDefault="00854A6A" w:rsidP="005418E3">
      <w:pPr>
        <w:pStyle w:val="SectionHeading"/>
        <w:jc w:val="left"/>
        <w:outlineLvl w:val="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136AD" w:rsidRPr="00E445EC">
        <w:rPr>
          <w:sz w:val="28"/>
          <w:szCs w:val="28"/>
        </w:rPr>
        <w:t>Part 2</w:t>
      </w:r>
      <w:r w:rsidR="005136AD">
        <w:t>:</w:t>
      </w:r>
      <w:r w:rsidR="007F45E2">
        <w:t xml:space="preserve"> </w:t>
      </w:r>
    </w:p>
    <w:p w14:paraId="559E4320" w14:textId="10C75DA7" w:rsidR="00E041A8" w:rsidRDefault="003E171F" w:rsidP="00E041A8">
      <w:pPr>
        <w:pStyle w:val="SectionHeading"/>
        <w:outlineLvl w:val="0"/>
      </w:pPr>
      <w:r>
        <w:t>Efficacy of problem files</w:t>
      </w:r>
    </w:p>
    <w:p w14:paraId="7B9D7069" w14:textId="10C5C7EC" w:rsidR="00E041A8" w:rsidRDefault="00D37500" w:rsidP="00F13F95">
      <w:pPr>
        <w:pStyle w:val="Text"/>
      </w:pPr>
      <w:r>
        <w:t xml:space="preserve">We decided to create a range of problem files to represent the various ways our planner could work in a </w:t>
      </w:r>
      <w:r w:rsidR="006A3E9E">
        <w:t>real-life</w:t>
      </w:r>
      <w:r>
        <w:t xml:space="preserve"> scenario. </w:t>
      </w:r>
      <w:r w:rsidR="008177AA">
        <w:t xml:space="preserve">Meaning, by </w:t>
      </w:r>
      <w:r w:rsidR="002731B3">
        <w:t xml:space="preserve">gradually </w:t>
      </w:r>
      <w:r w:rsidR="008177AA">
        <w:t>increasing the number of objects in the world. So</w:t>
      </w:r>
      <w:r w:rsidR="006A3E9E">
        <w:t>,</w:t>
      </w:r>
      <w:r w:rsidR="008177AA">
        <w:t xml:space="preserve"> we have extremely simple situations with </w:t>
      </w:r>
      <w:r w:rsidR="002731B3">
        <w:t xml:space="preserve">1 driver, 1 restaurant and 1 client with 1 order, </w:t>
      </w:r>
      <w:r w:rsidR="006A3E9E">
        <w:t>which shows the basic functionality of the program. Then</w:t>
      </w:r>
      <w:r w:rsidR="002731B3">
        <w:t xml:space="preserve"> we </w:t>
      </w:r>
      <w:r w:rsidR="00E014DD">
        <w:t>test what would happen with</w:t>
      </w:r>
      <w:r w:rsidR="004C3999">
        <w:t xml:space="preserve"> 2 or more orders, depending on driver capacity as well, meaning picking everything up at once, or having to come back.</w:t>
      </w:r>
      <w:r w:rsidR="00E014DD">
        <w:t xml:space="preserve"> </w:t>
      </w:r>
      <w:r w:rsidR="004C3999">
        <w:t xml:space="preserve">We have </w:t>
      </w:r>
      <w:r w:rsidR="00E014DD">
        <w:t xml:space="preserve">2 or more drivers, </w:t>
      </w:r>
      <w:r w:rsidR="00754709">
        <w:t>that would split</w:t>
      </w:r>
      <w:r w:rsidR="00E014DD">
        <w:t xml:space="preserve"> the orders between them, or with 2 or more restaurants, </w:t>
      </w:r>
      <w:r w:rsidR="004C3999">
        <w:t>so</w:t>
      </w:r>
      <w:r w:rsidR="00E014DD">
        <w:t xml:space="preserve"> not going to the same place every time to pick up food. </w:t>
      </w:r>
      <w:r w:rsidR="00CC1477">
        <w:t xml:space="preserve">We also test situations where the </w:t>
      </w:r>
      <w:r w:rsidR="005E583E">
        <w:t>same client makes two orders, so the driver needs to drop twice at the same location.</w:t>
      </w:r>
      <w:r w:rsidR="00DB3D0D">
        <w:t xml:space="preserve"> We believe testing for these possible edge cases </w:t>
      </w:r>
      <w:r w:rsidR="00D26B18">
        <w:t xml:space="preserve">makes sure that we have a </w:t>
      </w:r>
      <w:r w:rsidR="00E12A94">
        <w:t>solid domain</w:t>
      </w:r>
      <w:r w:rsidR="008A5544">
        <w:t>,</w:t>
      </w:r>
      <w:r w:rsidR="00E12A94">
        <w:t xml:space="preserve"> </w:t>
      </w:r>
      <w:r w:rsidR="00763B48">
        <w:t xml:space="preserve">as they all represent slightly different </w:t>
      </w:r>
      <w:r w:rsidR="008A5544">
        <w:t>executions of the planner</w:t>
      </w:r>
      <w:r w:rsidR="00451945">
        <w:t>, instead of just increasing the numbers proportionally.</w:t>
      </w:r>
    </w:p>
    <w:p w14:paraId="6921AA42" w14:textId="07313F9F" w:rsidR="00BC2D81" w:rsidRDefault="00BC2D81" w:rsidP="00F13F95">
      <w:pPr>
        <w:pStyle w:val="Text"/>
      </w:pPr>
    </w:p>
    <w:p w14:paraId="206408C7" w14:textId="07625C74" w:rsidR="00BC2D81" w:rsidRDefault="00BC2D81" w:rsidP="00BA1CA7">
      <w:pPr>
        <w:pStyle w:val="SectionHeading"/>
        <w:jc w:val="left"/>
        <w:outlineLvl w:val="0"/>
      </w:pPr>
      <w:r>
        <w:rPr>
          <w:noProof/>
          <w:lang w:val="en-GB"/>
        </w:rPr>
        <mc:AlternateContent>
          <mc:Choice Requires="wps">
            <w:drawing>
              <wp:anchor distT="0" distB="0" distL="114300" distR="114300" simplePos="0" relativeHeight="251658241" behindDoc="0" locked="0" layoutInCell="1" allowOverlap="1" wp14:anchorId="58D21384" wp14:editId="735EBBD3">
                <wp:simplePos x="0" y="0"/>
                <wp:positionH relativeFrom="column">
                  <wp:posOffset>-402465</wp:posOffset>
                </wp:positionH>
                <wp:positionV relativeFrom="paragraph">
                  <wp:posOffset>295678</wp:posOffset>
                </wp:positionV>
                <wp:extent cx="3571240" cy="2112136"/>
                <wp:effectExtent l="0" t="0" r="0" b="0"/>
                <wp:wrapNone/>
                <wp:docPr id="6" name="Text Box 6"/>
                <wp:cNvGraphicFramePr/>
                <a:graphic xmlns:a="http://schemas.openxmlformats.org/drawingml/2006/main">
                  <a:graphicData uri="http://schemas.microsoft.com/office/word/2010/wordprocessingShape">
                    <wps:wsp>
                      <wps:cNvSpPr txBox="1"/>
                      <wps:spPr>
                        <a:xfrm>
                          <a:off x="0" y="0"/>
                          <a:ext cx="3571240" cy="2112136"/>
                        </a:xfrm>
                        <a:prstGeom prst="rect">
                          <a:avLst/>
                        </a:prstGeom>
                        <a:solidFill>
                          <a:schemeClr val="lt1"/>
                        </a:solidFill>
                        <a:ln w="6350">
                          <a:noFill/>
                        </a:ln>
                      </wps:spPr>
                      <wps:txbx>
                        <w:txbxContent>
                          <w:p w14:paraId="5B7B2137" w14:textId="76920C10" w:rsidR="000977BE" w:rsidRDefault="00BC2D81">
                            <w:r>
                              <w:rPr>
                                <w:noProof/>
                              </w:rPr>
                              <w:drawing>
                                <wp:inline distT="0" distB="0" distL="0" distR="0" wp14:anchorId="5BE5B1C1" wp14:editId="797648D2">
                                  <wp:extent cx="3382010" cy="191071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6"/>
                                          <a:srcRect r="13781"/>
                                          <a:stretch/>
                                        </pic:blipFill>
                                        <pic:spPr bwMode="auto">
                                          <a:xfrm>
                                            <a:off x="0" y="0"/>
                                            <a:ext cx="3382010" cy="191071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D21384" id="Text Box 6" o:spid="_x0000_s1027" type="#_x0000_t202" style="position:absolute;margin-left:-31.7pt;margin-top:23.3pt;width:281.2pt;height:166.3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" fillcolor="white [3201]" stroked="f" strokeweight=".5pt">
                <v:textbox>
                  <w:txbxContent>
                    <w:p w14:paraId="5B7B2137" w14:textId="76920C10" w:rsidR="000977BE" w:rsidRDefault="00BC2D81">
                      <w:r>
                        <w:rPr>
                          <w:noProof/>
                        </w:rPr>
                        <w:drawing>
                          <wp:inline distT="0" distB="0" distL="0" distR="0" wp14:anchorId="5BE5B1C1" wp14:editId="797648D2">
                            <wp:extent cx="3382010" cy="191071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6"/>
                                    <a:srcRect r="13781"/>
                                    <a:stretch/>
                                  </pic:blipFill>
                                  <pic:spPr bwMode="auto">
                                    <a:xfrm>
                                      <a:off x="0" y="0"/>
                                      <a:ext cx="3382010" cy="191071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BA1CA7">
        <w:tab/>
      </w:r>
      <w:r w:rsidR="00BA1CA7">
        <w:tab/>
      </w:r>
      <w:r w:rsidR="00BA1CA7">
        <w:tab/>
      </w:r>
      <w:r w:rsidR="00BA1CA7">
        <w:tab/>
      </w:r>
      <w:r w:rsidR="00BA1CA7">
        <w:tab/>
      </w:r>
      <w:r w:rsidR="00BA1CA7">
        <w:tab/>
      </w:r>
    </w:p>
    <w:p w14:paraId="0C95D02B" w14:textId="47B73FBF" w:rsidR="00BC2D81" w:rsidRDefault="00BC2D81" w:rsidP="00BA1CA7">
      <w:pPr>
        <w:pStyle w:val="SectionHeading"/>
        <w:jc w:val="left"/>
        <w:outlineLvl w:val="0"/>
      </w:pPr>
    </w:p>
    <w:p w14:paraId="76B2FABB" w14:textId="77777777" w:rsidR="00BC2D81" w:rsidRDefault="00BC2D81" w:rsidP="00BA1CA7">
      <w:pPr>
        <w:pStyle w:val="SectionHeading"/>
        <w:jc w:val="left"/>
        <w:outlineLvl w:val="0"/>
      </w:pPr>
    </w:p>
    <w:p w14:paraId="6A321141" w14:textId="3AD584DD" w:rsidR="00BC2D81" w:rsidRDefault="00BC2D81" w:rsidP="00BA1CA7">
      <w:pPr>
        <w:pStyle w:val="SectionHeading"/>
        <w:jc w:val="left"/>
        <w:outlineLvl w:val="0"/>
      </w:pPr>
    </w:p>
    <w:p w14:paraId="1962E538" w14:textId="77777777" w:rsidR="00BC2D81" w:rsidRDefault="00BC2D81" w:rsidP="00BA1CA7">
      <w:pPr>
        <w:pStyle w:val="SectionHeading"/>
        <w:jc w:val="left"/>
        <w:outlineLvl w:val="0"/>
      </w:pPr>
    </w:p>
    <w:p w14:paraId="6F4F3230" w14:textId="77777777" w:rsidR="00BC2D81" w:rsidRDefault="00BC2D81" w:rsidP="00BA1CA7">
      <w:pPr>
        <w:pStyle w:val="SectionHeading"/>
        <w:jc w:val="left"/>
        <w:outlineLvl w:val="0"/>
      </w:pPr>
    </w:p>
    <w:p w14:paraId="61EE575D" w14:textId="565128C9" w:rsidR="0008207A" w:rsidRDefault="00DB613D" w:rsidP="00BA1CA7">
      <w:pPr>
        <w:pStyle w:val="SectionHeading"/>
        <w:jc w:val="left"/>
        <w:outlineLvl w:val="0"/>
      </w:pPr>
      <w:r>
        <w:tab/>
      </w:r>
      <w:r>
        <w:tab/>
      </w:r>
      <w:r>
        <w:tab/>
      </w:r>
      <w:r>
        <w:tab/>
      </w:r>
      <w:r>
        <w:tab/>
      </w:r>
      <w:r>
        <w:tab/>
      </w:r>
      <w:r>
        <w:tab/>
      </w:r>
      <w:r w:rsidR="004450F3">
        <w:t>Solvable problems</w:t>
      </w:r>
    </w:p>
    <w:p w14:paraId="0F9A884B" w14:textId="574AB085" w:rsidR="0008207A" w:rsidRPr="00C60A82" w:rsidRDefault="0010384D" w:rsidP="003F4DB5">
      <w:pPr>
        <w:pStyle w:val="Text"/>
        <w:rPr>
          <w:color w:val="000000" w:themeColor="text1"/>
        </w:rPr>
      </w:pPr>
      <w:r>
        <w:t xml:space="preserve">Our domain can solve most of the problem files we thought of. The most basic one, with 1 of every object, is obviously easily solved. </w:t>
      </w:r>
      <w:r w:rsidR="009C37BC">
        <w:t>And this stays the same even when we increase the number of clients and orders. If the capacity of the driver allows it, they will pick up as many orders as they need and then go to each location to drop it.</w:t>
      </w:r>
      <w:r w:rsidR="00592103">
        <w:t xml:space="preserve"> In case the driver’s capacity is not enough (for example with 3 orders, 3 clients, 1 restaurant and 1 driver with capacity of </w:t>
      </w:r>
      <w:r w:rsidR="00C80FFC">
        <w:t>2) the driver will pick all the orders they can carry, deliver them, and then go back to the restaurant to pick up the remaining ones.</w:t>
      </w:r>
      <w:r w:rsidR="00317982">
        <w:t xml:space="preserve"> In case there is more than one restaurant</w:t>
      </w:r>
      <w:r w:rsidR="00045990">
        <w:t xml:space="preserve">, the driver will pick up what they need from one and </w:t>
      </w:r>
      <w:r w:rsidR="00C86F9B">
        <w:t xml:space="preserve">then go to the other restaurant if there </w:t>
      </w:r>
      <w:r w:rsidR="002741FD">
        <w:t>are</w:t>
      </w:r>
      <w:r w:rsidR="00C86F9B">
        <w:t xml:space="preserve"> any orders there.</w:t>
      </w:r>
      <w:r w:rsidR="00C60A82">
        <w:t xml:space="preserve"> </w:t>
      </w:r>
      <w:r w:rsidR="00A860B4">
        <w:t>In case a client makes two orders, the driver will drop them both at the client’s location</w:t>
      </w:r>
      <w:r w:rsidR="00446D18">
        <w:t xml:space="preserve"> with no issues.</w:t>
      </w:r>
      <w:r w:rsidR="000430BF">
        <w:t xml:space="preserve"> It can also happen that two clients share the same location and make two </w:t>
      </w:r>
      <w:r w:rsidR="002741FD">
        <w:t>orders;</w:t>
      </w:r>
      <w:r w:rsidR="00352904">
        <w:t xml:space="preserve"> </w:t>
      </w:r>
      <w:r w:rsidR="004503D5">
        <w:t xml:space="preserve">in that case the driver </w:t>
      </w:r>
      <w:r w:rsidR="004C1B98">
        <w:t xml:space="preserve">will </w:t>
      </w:r>
      <w:r w:rsidR="00B00490">
        <w:t xml:space="preserve">reach the location and deliver </w:t>
      </w:r>
      <w:r w:rsidR="001A2D64">
        <w:t>each order to the respective client.</w:t>
      </w:r>
      <w:r w:rsidR="0003523A">
        <w:t xml:space="preserve"> We’ve also tested what happens when we add </w:t>
      </w:r>
      <w:r w:rsidR="00796451">
        <w:t>irrelevant objects to our problem, like a restaurant with no orders</w:t>
      </w:r>
      <w:r w:rsidR="00A510CD">
        <w:t xml:space="preserve">. If that </w:t>
      </w:r>
      <w:r w:rsidR="002741FD">
        <w:t>happens,</w:t>
      </w:r>
      <w:r w:rsidR="00A510CD">
        <w:t xml:space="preserve"> they will just be ignored</w:t>
      </w:r>
      <w:r w:rsidR="00CA4344">
        <w:t xml:space="preserve"> by the driver.</w:t>
      </w:r>
      <w:r w:rsidR="00BA15FE">
        <w:t xml:space="preserve"> We’ve gradually increased the number of orders to handle, and </w:t>
      </w:r>
      <w:r w:rsidR="007604A0">
        <w:t xml:space="preserve">also tried with larger driver capacities, </w:t>
      </w:r>
      <w:r w:rsidR="00AF1B83">
        <w:t>and th</w:t>
      </w:r>
      <w:r w:rsidR="0069644A">
        <w:t>ey can all be solved.</w:t>
      </w:r>
    </w:p>
    <w:p w14:paraId="446F81FB" w14:textId="7EDD31DF" w:rsidR="000F2BCA" w:rsidRDefault="004450F3" w:rsidP="000F2BCA">
      <w:pPr>
        <w:pStyle w:val="SectionHeading"/>
        <w:outlineLvl w:val="0"/>
      </w:pPr>
      <w:r>
        <w:t>Valid but insolvable problems</w:t>
      </w:r>
    </w:p>
    <w:p w14:paraId="536ACD3B" w14:textId="39690F52" w:rsidR="00E16AB6" w:rsidRDefault="00E16AB6" w:rsidP="00074E6C">
      <w:pPr>
        <w:pStyle w:val="Text"/>
      </w:pPr>
      <w:r>
        <w:t>One problem that we found to be unsolvable is when a driver starts at a location that is not a restaurant.</w:t>
      </w:r>
      <w:r w:rsidR="00562AE0">
        <w:t xml:space="preserve"> When a driver starts at a client’s location, it cannot go back to the restaurant as it does not meet all the preconditions of “</w:t>
      </w:r>
      <w:proofErr w:type="spellStart"/>
      <w:r w:rsidR="00562AE0">
        <w:t>move_to_restaurant</w:t>
      </w:r>
      <w:proofErr w:type="spellEnd"/>
      <w:r w:rsidR="00562AE0">
        <w:t>”.</w:t>
      </w:r>
      <w:r w:rsidR="008C0D5D">
        <w:t xml:space="preserve"> Therefore, to avoid this problem we’re assuming that a driver should always be at a restaurant at the start.</w:t>
      </w:r>
    </w:p>
    <w:p w14:paraId="50A49274" w14:textId="57EC806F" w:rsidR="000F2BCA" w:rsidRPr="00513523" w:rsidRDefault="00342075" w:rsidP="00074E6C">
      <w:pPr>
        <w:pStyle w:val="Text"/>
        <w:rPr>
          <w:color w:val="000000" w:themeColor="text1"/>
        </w:rPr>
      </w:pPr>
      <w:r>
        <w:t>All</w:t>
      </w:r>
      <w:r w:rsidR="008C0D5D">
        <w:t xml:space="preserve"> the other</w:t>
      </w:r>
      <w:r>
        <w:t xml:space="preserve"> problems we created to test our domain passed, so we did not find any</w:t>
      </w:r>
      <w:r w:rsidR="008C0D5D">
        <w:t xml:space="preserve"> other</w:t>
      </w:r>
      <w:r>
        <w:t xml:space="preserve"> insolvable problems. We did however encounter some problems where the solution found </w:t>
      </w:r>
      <w:r w:rsidR="00263BA3">
        <w:t>worked but</w:t>
      </w:r>
      <w:r>
        <w:t xml:space="preserve"> wasn’t the optimal one. </w:t>
      </w:r>
      <w:r w:rsidR="004E0682">
        <w:t xml:space="preserve">Our domain had some </w:t>
      </w:r>
      <w:r>
        <w:t>issues</w:t>
      </w:r>
      <w:r w:rsidR="004E0682">
        <w:t xml:space="preserve"> handling multiple drivers delivering at the same time. Mainly, the final goal is achieved</w:t>
      </w:r>
      <w:r w:rsidR="001B5908">
        <w:t xml:space="preserve"> (all orders are delivered</w:t>
      </w:r>
      <w:r w:rsidR="0075039B">
        <w:t xml:space="preserve"> </w:t>
      </w:r>
      <w:r w:rsidR="00170B8E">
        <w:t xml:space="preserve">and both drivers are </w:t>
      </w:r>
      <w:r w:rsidR="005E3306">
        <w:t>working</w:t>
      </w:r>
      <w:r w:rsidR="001B5908">
        <w:t xml:space="preserve">) but it is </w:t>
      </w:r>
      <w:r w:rsidR="00692581">
        <w:t xml:space="preserve">not </w:t>
      </w:r>
      <w:r w:rsidR="001B5908">
        <w:t xml:space="preserve">done </w:t>
      </w:r>
      <w:r w:rsidR="00692581">
        <w:t>simultaneously, which is not ideal</w:t>
      </w:r>
      <w:r w:rsidR="00CA5E40">
        <w:t>.</w:t>
      </w:r>
      <w:r w:rsidR="00D649CE">
        <w:t xml:space="preserve"> We believe a way to solve this would be by having a time </w:t>
      </w:r>
      <w:r w:rsidR="00CD1B01">
        <w:t xml:space="preserve">variable, and to have the planner optimize of it, by trying to find the solution that requires the least amount of time. </w:t>
      </w:r>
      <w:r w:rsidR="002A033A">
        <w:t xml:space="preserve">As we understood though, this is not possible for this version of OPTIC, so our planner remains a guide for a </w:t>
      </w:r>
      <w:r w:rsidR="00513523">
        <w:t>single driver’s journey and should be used individually.</w:t>
      </w:r>
      <w:r w:rsidR="00513523">
        <w:rPr>
          <w:color w:val="000000" w:themeColor="text1"/>
        </w:rPr>
        <w:t xml:space="preserve"> </w:t>
      </w:r>
      <w:r>
        <w:rPr>
          <w:color w:val="000000" w:themeColor="text1"/>
        </w:rPr>
        <w:t>We also think we would need something like threads, for a planner to handle different agents acting simultaneously, and we were not sure about how to implement that.</w:t>
      </w:r>
    </w:p>
    <w:p w14:paraId="5493533E" w14:textId="393C72D9" w:rsidR="003B3F39" w:rsidRDefault="00363C05" w:rsidP="003B3F39">
      <w:pPr>
        <w:pStyle w:val="SectionHeading"/>
      </w:pPr>
      <w:r>
        <w:t>Final analysis on planner</w:t>
      </w:r>
    </w:p>
    <w:p w14:paraId="32ED48F7" w14:textId="0DB39863" w:rsidR="003B3F39" w:rsidRDefault="00006522" w:rsidP="003B3F39">
      <w:pPr>
        <w:pStyle w:val="Text"/>
      </w:pPr>
      <w:r>
        <w:t xml:space="preserve">Our planner generally solves all problems we gave it very quickly, as it is not exploring a huge </w:t>
      </w:r>
      <w:r w:rsidR="00263BA3">
        <w:t>number</w:t>
      </w:r>
      <w:r>
        <w:t xml:space="preserve"> of possible solutions, but it is heavily constrained to do what we ask of it. </w:t>
      </w:r>
      <w:r w:rsidR="00E16FB4">
        <w:t xml:space="preserve">It is </w:t>
      </w:r>
      <w:r w:rsidR="00E47796">
        <w:t>optimal to a certain extent, where it picks</w:t>
      </w:r>
      <w:r w:rsidR="0081551A">
        <w:t xml:space="preserve"> up the orders from one location in one go, rather than</w:t>
      </w:r>
      <w:r w:rsidR="00815371">
        <w:t xml:space="preserve"> keep going back and forth. </w:t>
      </w:r>
      <w:r>
        <w:t xml:space="preserve">If </w:t>
      </w:r>
      <w:r w:rsidR="007E531A">
        <w:t>it w</w:t>
      </w:r>
      <w:r w:rsidR="00150DEF">
        <w:t>ere</w:t>
      </w:r>
      <w:r w:rsidR="007E531A">
        <w:t xml:space="preserve"> allowed to optimize, we believe we could have optimal solutions that we don’t have for cases like the </w:t>
      </w:r>
      <w:r w:rsidR="008B387E">
        <w:t>multiple drivers</w:t>
      </w:r>
      <w:r w:rsidR="00150DEF">
        <w:t>. W</w:t>
      </w:r>
      <w:r w:rsidR="008B387E">
        <w:t>e could also simplify the code in our domain quite a bit, as we would not have to fo</w:t>
      </w:r>
      <w:r w:rsidR="00C34F81">
        <w:t>rce our planner to, for example, pick up as many times as it can. It would do it automatically to minimize steps and time taken.</w:t>
      </w:r>
      <w:r w:rsidR="007A0698">
        <w:t xml:space="preserve"> We also have not managed to find a limit </w:t>
      </w:r>
      <w:r w:rsidR="00DE2D31">
        <w:t xml:space="preserve">for the number of </w:t>
      </w:r>
      <w:r w:rsidR="007A0698">
        <w:t xml:space="preserve">objects </w:t>
      </w:r>
      <w:r w:rsidR="00763707">
        <w:t>the planner can handle</w:t>
      </w:r>
      <w:r w:rsidR="00DE2D31">
        <w:t xml:space="preserve">, as it </w:t>
      </w:r>
      <w:r w:rsidR="00763707">
        <w:t>even solves</w:t>
      </w:r>
      <w:r w:rsidR="00DE2D31">
        <w:t xml:space="preserve"> a problem with 40 orders, 40 clients, 40 locations and 20 restaurants </w:t>
      </w:r>
      <w:r w:rsidR="00342075">
        <w:t xml:space="preserve">in seconds. </w:t>
      </w:r>
      <w:r w:rsidR="000804C8">
        <w:t xml:space="preserve">Another </w:t>
      </w:r>
      <w:r w:rsidR="008D410A">
        <w:t xml:space="preserve">feature that can be added, would be considering the </w:t>
      </w:r>
      <w:r w:rsidR="00E66C6D">
        <w:t xml:space="preserve">order processing time. Our current domain file assumes that all orders are ready, however having </w:t>
      </w:r>
      <w:r w:rsidR="008E77A9">
        <w:t xml:space="preserve">a different preparation time for each order and the time the order was placed, would make our domain more efficient and useful. </w:t>
      </w:r>
      <w:r w:rsidR="00342075">
        <w:t>In conclusion, we believe our domain is a fairly simple one, but</w:t>
      </w:r>
      <w:r w:rsidR="00680459">
        <w:t xml:space="preserve"> easily ext</w:t>
      </w:r>
      <w:r w:rsidR="00B50D87">
        <w:t>endible with more powerful features, and also very versatile, as it could be modified to act as any delivery service</w:t>
      </w:r>
      <w:r w:rsidR="002910F8">
        <w:t>, with useful applications in the real world.</w:t>
      </w:r>
    </w:p>
    <w:p w14:paraId="1795E863" w14:textId="19A8D89E" w:rsidR="003B3F39" w:rsidRDefault="003B3F39" w:rsidP="000F2BCA">
      <w:pPr>
        <w:pStyle w:val="References"/>
      </w:pPr>
    </w:p>
    <w:p w14:paraId="19424B0E" w14:textId="3D2ABF5D" w:rsidR="00B23DD8" w:rsidRDefault="00B23DD8" w:rsidP="000F2BCA">
      <w:pPr>
        <w:pStyle w:val="References"/>
        <w:rPr>
          <w:lang w:val="en-GB"/>
        </w:rPr>
      </w:pPr>
    </w:p>
    <w:p w14:paraId="6333674E" w14:textId="19026BCB" w:rsidR="002135DE" w:rsidRDefault="002135DE" w:rsidP="000F2BCA">
      <w:pPr>
        <w:pStyle w:val="References"/>
        <w:rPr>
          <w:lang w:val="en-GB"/>
        </w:rPr>
      </w:pPr>
    </w:p>
    <w:p w14:paraId="4B6D747C" w14:textId="7BA201FB" w:rsidR="00257484" w:rsidRDefault="00257484" w:rsidP="000F2BCA">
      <w:pPr>
        <w:pStyle w:val="References"/>
        <w:rPr>
          <w:lang w:val="en-GB"/>
        </w:rPr>
      </w:pPr>
    </w:p>
    <w:p w14:paraId="01FE1625" w14:textId="0877BD47" w:rsidR="008E1508" w:rsidRDefault="008E1508" w:rsidP="000F2BCA">
      <w:pPr>
        <w:pStyle w:val="References"/>
        <w:rPr>
          <w:lang w:val="en-GB"/>
        </w:rPr>
      </w:pPr>
    </w:p>
    <w:p w14:paraId="1724B7FB" w14:textId="1F6E8FC5" w:rsidR="008E1508" w:rsidRDefault="008E1508" w:rsidP="000F2BCA">
      <w:pPr>
        <w:pStyle w:val="References"/>
        <w:rPr>
          <w:lang w:val="en-GB"/>
        </w:rPr>
      </w:pPr>
    </w:p>
    <w:p w14:paraId="4566D69E" w14:textId="3051F89F" w:rsidR="008E1508" w:rsidRDefault="008E1508" w:rsidP="000F2BCA">
      <w:pPr>
        <w:pStyle w:val="References"/>
        <w:rPr>
          <w:lang w:val="en-GB"/>
        </w:rPr>
      </w:pPr>
    </w:p>
    <w:p w14:paraId="761892BA" w14:textId="680F6FDD" w:rsidR="008E1508" w:rsidRDefault="008E1508" w:rsidP="000F2BCA">
      <w:pPr>
        <w:pStyle w:val="References"/>
        <w:rPr>
          <w:lang w:val="en-GB"/>
        </w:rPr>
      </w:pPr>
    </w:p>
    <w:p w14:paraId="54746B36" w14:textId="2A2ECA88" w:rsidR="008E1508" w:rsidRDefault="008E1508" w:rsidP="000F2BCA">
      <w:pPr>
        <w:pStyle w:val="References"/>
        <w:rPr>
          <w:lang w:val="en-GB"/>
        </w:rPr>
      </w:pPr>
    </w:p>
    <w:p w14:paraId="266538FA" w14:textId="0A2B9AEA" w:rsidR="008E1508" w:rsidRDefault="008E1508" w:rsidP="000F2BCA">
      <w:pPr>
        <w:pStyle w:val="References"/>
        <w:rPr>
          <w:lang w:val="en-GB"/>
        </w:rPr>
      </w:pPr>
    </w:p>
    <w:p w14:paraId="1A6660DB" w14:textId="396F7E7D" w:rsidR="008E1508" w:rsidRDefault="008E1508" w:rsidP="000F2BCA">
      <w:pPr>
        <w:pStyle w:val="References"/>
        <w:rPr>
          <w:lang w:val="en-GB"/>
        </w:rPr>
      </w:pPr>
    </w:p>
    <w:p w14:paraId="2E069FE1" w14:textId="759BCF9E" w:rsidR="008E1508" w:rsidRDefault="008E1508" w:rsidP="000F2BCA">
      <w:pPr>
        <w:pStyle w:val="References"/>
        <w:rPr>
          <w:lang w:val="en-GB"/>
        </w:rPr>
      </w:pPr>
    </w:p>
    <w:p w14:paraId="0A4F38C8" w14:textId="77777777" w:rsidR="008E1508" w:rsidRDefault="008E1508" w:rsidP="000F2BCA">
      <w:pPr>
        <w:pStyle w:val="References"/>
        <w:rPr>
          <w:lang w:val="en-GB"/>
        </w:rPr>
      </w:pPr>
    </w:p>
    <w:p w14:paraId="29FED109" w14:textId="77777777" w:rsidR="008E1508" w:rsidRPr="008702D9" w:rsidRDefault="008E1508" w:rsidP="000F2BCA">
      <w:pPr>
        <w:pStyle w:val="References"/>
        <w:rPr>
          <w:lang w:val="en-GB"/>
        </w:rPr>
      </w:pPr>
    </w:p>
    <w:sectPr w:rsidR="008E1508" w:rsidRPr="008702D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39C62" w14:textId="77777777" w:rsidR="00C4368D" w:rsidRDefault="00C4368D">
      <w:r>
        <w:separator/>
      </w:r>
    </w:p>
  </w:endnote>
  <w:endnote w:type="continuationSeparator" w:id="0">
    <w:p w14:paraId="01A96261" w14:textId="77777777" w:rsidR="00C4368D" w:rsidRDefault="00C4368D">
      <w:r>
        <w:continuationSeparator/>
      </w:r>
    </w:p>
  </w:endnote>
  <w:endnote w:type="continuationNotice" w:id="1">
    <w:p w14:paraId="760B3625" w14:textId="77777777" w:rsidR="00C4368D" w:rsidRDefault="00C436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C3B73" w14:textId="77777777" w:rsidR="00C4368D" w:rsidRDefault="00C4368D">
      <w:r>
        <w:separator/>
      </w:r>
    </w:p>
  </w:footnote>
  <w:footnote w:type="continuationSeparator" w:id="0">
    <w:p w14:paraId="1FB59EB2" w14:textId="77777777" w:rsidR="00C4368D" w:rsidRDefault="00C4368D">
      <w:r>
        <w:continuationSeparator/>
      </w:r>
    </w:p>
  </w:footnote>
  <w:footnote w:type="continuationNotice" w:id="1">
    <w:p w14:paraId="30A524CF" w14:textId="77777777" w:rsidR="00C4368D" w:rsidRDefault="00C436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71C69"/>
    <w:multiLevelType w:val="hybridMultilevel"/>
    <w:tmpl w:val="F6D2718C"/>
    <w:lvl w:ilvl="0" w:tplc="0D4C6D84">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intFractionalCharacterWidth/>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3"/>
    <w:rsid w:val="00002622"/>
    <w:rsid w:val="00004999"/>
    <w:rsid w:val="00005727"/>
    <w:rsid w:val="00006522"/>
    <w:rsid w:val="000077EE"/>
    <w:rsid w:val="00012C6B"/>
    <w:rsid w:val="00013B40"/>
    <w:rsid w:val="000144F0"/>
    <w:rsid w:val="00015F45"/>
    <w:rsid w:val="00017790"/>
    <w:rsid w:val="000223BD"/>
    <w:rsid w:val="000300A1"/>
    <w:rsid w:val="00032A68"/>
    <w:rsid w:val="00033755"/>
    <w:rsid w:val="00033FBC"/>
    <w:rsid w:val="00034AD7"/>
    <w:rsid w:val="0003523A"/>
    <w:rsid w:val="0003524C"/>
    <w:rsid w:val="00035EDD"/>
    <w:rsid w:val="000416F5"/>
    <w:rsid w:val="00041A01"/>
    <w:rsid w:val="00043069"/>
    <w:rsid w:val="000430BF"/>
    <w:rsid w:val="000443AF"/>
    <w:rsid w:val="00044861"/>
    <w:rsid w:val="00045990"/>
    <w:rsid w:val="00053323"/>
    <w:rsid w:val="00053369"/>
    <w:rsid w:val="00057B64"/>
    <w:rsid w:val="000601D6"/>
    <w:rsid w:val="00063F8E"/>
    <w:rsid w:val="000657DE"/>
    <w:rsid w:val="000712E1"/>
    <w:rsid w:val="00074E6C"/>
    <w:rsid w:val="0007591E"/>
    <w:rsid w:val="000804C8"/>
    <w:rsid w:val="00081A92"/>
    <w:rsid w:val="0008207A"/>
    <w:rsid w:val="00082DBD"/>
    <w:rsid w:val="000830FC"/>
    <w:rsid w:val="00083930"/>
    <w:rsid w:val="00085730"/>
    <w:rsid w:val="00095B27"/>
    <w:rsid w:val="000977BE"/>
    <w:rsid w:val="000A353D"/>
    <w:rsid w:val="000A5699"/>
    <w:rsid w:val="000B20E4"/>
    <w:rsid w:val="000B4B63"/>
    <w:rsid w:val="000C18BB"/>
    <w:rsid w:val="000C33CD"/>
    <w:rsid w:val="000C7013"/>
    <w:rsid w:val="000E1B29"/>
    <w:rsid w:val="000E4750"/>
    <w:rsid w:val="000F2BCA"/>
    <w:rsid w:val="000F67BC"/>
    <w:rsid w:val="000F68C7"/>
    <w:rsid w:val="0010384D"/>
    <w:rsid w:val="00104534"/>
    <w:rsid w:val="00104A13"/>
    <w:rsid w:val="00106535"/>
    <w:rsid w:val="00116B3D"/>
    <w:rsid w:val="001175BA"/>
    <w:rsid w:val="00124108"/>
    <w:rsid w:val="00124294"/>
    <w:rsid w:val="00124FA3"/>
    <w:rsid w:val="001263EB"/>
    <w:rsid w:val="00126D5B"/>
    <w:rsid w:val="00127AA7"/>
    <w:rsid w:val="00131DD6"/>
    <w:rsid w:val="001367DD"/>
    <w:rsid w:val="00140774"/>
    <w:rsid w:val="0014261A"/>
    <w:rsid w:val="00145C8A"/>
    <w:rsid w:val="00146496"/>
    <w:rsid w:val="00150DEF"/>
    <w:rsid w:val="00154BAF"/>
    <w:rsid w:val="00161A90"/>
    <w:rsid w:val="00163560"/>
    <w:rsid w:val="00164389"/>
    <w:rsid w:val="00165B40"/>
    <w:rsid w:val="00170B8E"/>
    <w:rsid w:val="00175851"/>
    <w:rsid w:val="00175EEA"/>
    <w:rsid w:val="00177F6D"/>
    <w:rsid w:val="0018477B"/>
    <w:rsid w:val="001848FF"/>
    <w:rsid w:val="00185136"/>
    <w:rsid w:val="00185DBB"/>
    <w:rsid w:val="00186434"/>
    <w:rsid w:val="00190AC9"/>
    <w:rsid w:val="001965CC"/>
    <w:rsid w:val="001A0AF2"/>
    <w:rsid w:val="001A2D64"/>
    <w:rsid w:val="001A3E03"/>
    <w:rsid w:val="001B4BCC"/>
    <w:rsid w:val="001B4CFC"/>
    <w:rsid w:val="001B53DB"/>
    <w:rsid w:val="001B5908"/>
    <w:rsid w:val="001C2686"/>
    <w:rsid w:val="001C2940"/>
    <w:rsid w:val="001C3927"/>
    <w:rsid w:val="001E2697"/>
    <w:rsid w:val="001E552C"/>
    <w:rsid w:val="001F00E6"/>
    <w:rsid w:val="001F0861"/>
    <w:rsid w:val="001F18CC"/>
    <w:rsid w:val="00203F92"/>
    <w:rsid w:val="002076BC"/>
    <w:rsid w:val="00211872"/>
    <w:rsid w:val="002135DE"/>
    <w:rsid w:val="00214D96"/>
    <w:rsid w:val="0022056D"/>
    <w:rsid w:val="0022210C"/>
    <w:rsid w:val="00227A04"/>
    <w:rsid w:val="00231D86"/>
    <w:rsid w:val="002325D0"/>
    <w:rsid w:val="00240EEA"/>
    <w:rsid w:val="00241D94"/>
    <w:rsid w:val="0025233E"/>
    <w:rsid w:val="00257484"/>
    <w:rsid w:val="0026108C"/>
    <w:rsid w:val="0026234A"/>
    <w:rsid w:val="00262D34"/>
    <w:rsid w:val="00263BA3"/>
    <w:rsid w:val="00266B24"/>
    <w:rsid w:val="002670DA"/>
    <w:rsid w:val="002731B3"/>
    <w:rsid w:val="002741FD"/>
    <w:rsid w:val="00280DE9"/>
    <w:rsid w:val="0028547A"/>
    <w:rsid w:val="00287E7B"/>
    <w:rsid w:val="002910F8"/>
    <w:rsid w:val="00294540"/>
    <w:rsid w:val="002A033A"/>
    <w:rsid w:val="002A062C"/>
    <w:rsid w:val="002A2685"/>
    <w:rsid w:val="002A3C0D"/>
    <w:rsid w:val="002A447D"/>
    <w:rsid w:val="002B04D3"/>
    <w:rsid w:val="002D11D1"/>
    <w:rsid w:val="002D1616"/>
    <w:rsid w:val="002D74B9"/>
    <w:rsid w:val="002E1249"/>
    <w:rsid w:val="002E645C"/>
    <w:rsid w:val="002F384F"/>
    <w:rsid w:val="002F740B"/>
    <w:rsid w:val="002F7F3D"/>
    <w:rsid w:val="00300966"/>
    <w:rsid w:val="00310134"/>
    <w:rsid w:val="0031687E"/>
    <w:rsid w:val="00317982"/>
    <w:rsid w:val="003244B7"/>
    <w:rsid w:val="00324E48"/>
    <w:rsid w:val="00325FE8"/>
    <w:rsid w:val="003302E5"/>
    <w:rsid w:val="00331C90"/>
    <w:rsid w:val="00334196"/>
    <w:rsid w:val="0033429F"/>
    <w:rsid w:val="00340C3D"/>
    <w:rsid w:val="00342075"/>
    <w:rsid w:val="00343391"/>
    <w:rsid w:val="003447CD"/>
    <w:rsid w:val="00352904"/>
    <w:rsid w:val="003610EA"/>
    <w:rsid w:val="00361196"/>
    <w:rsid w:val="00362E04"/>
    <w:rsid w:val="00363C05"/>
    <w:rsid w:val="003732E1"/>
    <w:rsid w:val="003748B0"/>
    <w:rsid w:val="00376AEA"/>
    <w:rsid w:val="00381664"/>
    <w:rsid w:val="003826F5"/>
    <w:rsid w:val="003858F9"/>
    <w:rsid w:val="00391F72"/>
    <w:rsid w:val="00393F4C"/>
    <w:rsid w:val="00395D81"/>
    <w:rsid w:val="0039687E"/>
    <w:rsid w:val="003A05F3"/>
    <w:rsid w:val="003A085A"/>
    <w:rsid w:val="003A34D2"/>
    <w:rsid w:val="003B3F39"/>
    <w:rsid w:val="003C4BE2"/>
    <w:rsid w:val="003C5241"/>
    <w:rsid w:val="003C72BC"/>
    <w:rsid w:val="003C76B7"/>
    <w:rsid w:val="003D0DAB"/>
    <w:rsid w:val="003D5C88"/>
    <w:rsid w:val="003D66F3"/>
    <w:rsid w:val="003E171F"/>
    <w:rsid w:val="003E33B7"/>
    <w:rsid w:val="003F00BC"/>
    <w:rsid w:val="003F269F"/>
    <w:rsid w:val="003F2A12"/>
    <w:rsid w:val="003F46D4"/>
    <w:rsid w:val="003F4DB5"/>
    <w:rsid w:val="003F4FA4"/>
    <w:rsid w:val="0040475D"/>
    <w:rsid w:val="00417CBB"/>
    <w:rsid w:val="0042395E"/>
    <w:rsid w:val="00425CF8"/>
    <w:rsid w:val="004301B9"/>
    <w:rsid w:val="00432AC9"/>
    <w:rsid w:val="004338AC"/>
    <w:rsid w:val="00433BA4"/>
    <w:rsid w:val="00435B98"/>
    <w:rsid w:val="00435FAF"/>
    <w:rsid w:val="00436534"/>
    <w:rsid w:val="0044045F"/>
    <w:rsid w:val="00440D92"/>
    <w:rsid w:val="004450F3"/>
    <w:rsid w:val="00445491"/>
    <w:rsid w:val="00446984"/>
    <w:rsid w:val="00446BF8"/>
    <w:rsid w:val="00446D18"/>
    <w:rsid w:val="00447580"/>
    <w:rsid w:val="004503D5"/>
    <w:rsid w:val="00450F34"/>
    <w:rsid w:val="00451945"/>
    <w:rsid w:val="004542D4"/>
    <w:rsid w:val="00455422"/>
    <w:rsid w:val="00457678"/>
    <w:rsid w:val="00461518"/>
    <w:rsid w:val="00462CBC"/>
    <w:rsid w:val="00463CBD"/>
    <w:rsid w:val="00467C1C"/>
    <w:rsid w:val="0047243D"/>
    <w:rsid w:val="00473B73"/>
    <w:rsid w:val="00493A6C"/>
    <w:rsid w:val="004942CA"/>
    <w:rsid w:val="004A1539"/>
    <w:rsid w:val="004A2D86"/>
    <w:rsid w:val="004A6D06"/>
    <w:rsid w:val="004B6291"/>
    <w:rsid w:val="004B6ABE"/>
    <w:rsid w:val="004C0C3C"/>
    <w:rsid w:val="004C1B98"/>
    <w:rsid w:val="004C1D58"/>
    <w:rsid w:val="004C21EE"/>
    <w:rsid w:val="004C3999"/>
    <w:rsid w:val="004C5AF2"/>
    <w:rsid w:val="004C6BAA"/>
    <w:rsid w:val="004D4CBA"/>
    <w:rsid w:val="004E0682"/>
    <w:rsid w:val="004E598E"/>
    <w:rsid w:val="004E7490"/>
    <w:rsid w:val="004F0DAB"/>
    <w:rsid w:val="004F1BD3"/>
    <w:rsid w:val="00501583"/>
    <w:rsid w:val="00502186"/>
    <w:rsid w:val="00510358"/>
    <w:rsid w:val="00513523"/>
    <w:rsid w:val="005136AD"/>
    <w:rsid w:val="00516DC0"/>
    <w:rsid w:val="005177D3"/>
    <w:rsid w:val="0052113E"/>
    <w:rsid w:val="00523F17"/>
    <w:rsid w:val="005267DD"/>
    <w:rsid w:val="0053013B"/>
    <w:rsid w:val="00535CEB"/>
    <w:rsid w:val="00536E43"/>
    <w:rsid w:val="005418E3"/>
    <w:rsid w:val="005427A4"/>
    <w:rsid w:val="005444E2"/>
    <w:rsid w:val="00544F91"/>
    <w:rsid w:val="005470C6"/>
    <w:rsid w:val="00547FED"/>
    <w:rsid w:val="00557D62"/>
    <w:rsid w:val="00562856"/>
    <w:rsid w:val="00562AE0"/>
    <w:rsid w:val="00572C6B"/>
    <w:rsid w:val="00572E64"/>
    <w:rsid w:val="00574C22"/>
    <w:rsid w:val="005774D2"/>
    <w:rsid w:val="00581361"/>
    <w:rsid w:val="00583775"/>
    <w:rsid w:val="00591A96"/>
    <w:rsid w:val="00592103"/>
    <w:rsid w:val="005A1702"/>
    <w:rsid w:val="005A19A5"/>
    <w:rsid w:val="005A31D1"/>
    <w:rsid w:val="005A38E3"/>
    <w:rsid w:val="005A409D"/>
    <w:rsid w:val="005B4860"/>
    <w:rsid w:val="005B680D"/>
    <w:rsid w:val="005C086B"/>
    <w:rsid w:val="005C162D"/>
    <w:rsid w:val="005C2272"/>
    <w:rsid w:val="005C22D0"/>
    <w:rsid w:val="005C2A6C"/>
    <w:rsid w:val="005C2BE8"/>
    <w:rsid w:val="005C4CD8"/>
    <w:rsid w:val="005C4FB2"/>
    <w:rsid w:val="005C6D3C"/>
    <w:rsid w:val="005D1364"/>
    <w:rsid w:val="005D273D"/>
    <w:rsid w:val="005E26EF"/>
    <w:rsid w:val="005E3306"/>
    <w:rsid w:val="005E583E"/>
    <w:rsid w:val="005F1591"/>
    <w:rsid w:val="005F5EE1"/>
    <w:rsid w:val="005F6020"/>
    <w:rsid w:val="005F7175"/>
    <w:rsid w:val="00601B46"/>
    <w:rsid w:val="00601E45"/>
    <w:rsid w:val="006023D3"/>
    <w:rsid w:val="0060335A"/>
    <w:rsid w:val="00604D84"/>
    <w:rsid w:val="00606E42"/>
    <w:rsid w:val="00621C78"/>
    <w:rsid w:val="00622844"/>
    <w:rsid w:val="00622BE4"/>
    <w:rsid w:val="006251E9"/>
    <w:rsid w:val="00640C97"/>
    <w:rsid w:val="006424A3"/>
    <w:rsid w:val="00646051"/>
    <w:rsid w:val="006472DF"/>
    <w:rsid w:val="00654E57"/>
    <w:rsid w:val="0065699B"/>
    <w:rsid w:val="00661A1D"/>
    <w:rsid w:val="0066661D"/>
    <w:rsid w:val="00667357"/>
    <w:rsid w:val="00680459"/>
    <w:rsid w:val="00680689"/>
    <w:rsid w:val="006813C2"/>
    <w:rsid w:val="0068399D"/>
    <w:rsid w:val="00685E21"/>
    <w:rsid w:val="00686354"/>
    <w:rsid w:val="006868AD"/>
    <w:rsid w:val="00692581"/>
    <w:rsid w:val="0069644A"/>
    <w:rsid w:val="006A06B0"/>
    <w:rsid w:val="006A098E"/>
    <w:rsid w:val="006A3E9E"/>
    <w:rsid w:val="006B1834"/>
    <w:rsid w:val="006B1FEB"/>
    <w:rsid w:val="006B47EA"/>
    <w:rsid w:val="006C5A60"/>
    <w:rsid w:val="006C695A"/>
    <w:rsid w:val="006C7DFC"/>
    <w:rsid w:val="006D17C1"/>
    <w:rsid w:val="006D2565"/>
    <w:rsid w:val="006D5277"/>
    <w:rsid w:val="006D6F9B"/>
    <w:rsid w:val="006E0552"/>
    <w:rsid w:val="006E085B"/>
    <w:rsid w:val="006E1AAD"/>
    <w:rsid w:val="006E675B"/>
    <w:rsid w:val="006E67D3"/>
    <w:rsid w:val="006F306B"/>
    <w:rsid w:val="00707A90"/>
    <w:rsid w:val="00712AA9"/>
    <w:rsid w:val="00723801"/>
    <w:rsid w:val="00725393"/>
    <w:rsid w:val="00733A19"/>
    <w:rsid w:val="0073410F"/>
    <w:rsid w:val="00742788"/>
    <w:rsid w:val="007454E2"/>
    <w:rsid w:val="0075039B"/>
    <w:rsid w:val="0075164E"/>
    <w:rsid w:val="00751825"/>
    <w:rsid w:val="00754709"/>
    <w:rsid w:val="007604A0"/>
    <w:rsid w:val="00762541"/>
    <w:rsid w:val="00763707"/>
    <w:rsid w:val="00763B48"/>
    <w:rsid w:val="007657BB"/>
    <w:rsid w:val="00765D95"/>
    <w:rsid w:val="007718D6"/>
    <w:rsid w:val="00772E35"/>
    <w:rsid w:val="007820F5"/>
    <w:rsid w:val="00787C7E"/>
    <w:rsid w:val="00796451"/>
    <w:rsid w:val="007A0698"/>
    <w:rsid w:val="007A1F7D"/>
    <w:rsid w:val="007B12B6"/>
    <w:rsid w:val="007B24CA"/>
    <w:rsid w:val="007B296F"/>
    <w:rsid w:val="007B44E8"/>
    <w:rsid w:val="007B5821"/>
    <w:rsid w:val="007B762B"/>
    <w:rsid w:val="007C2E6F"/>
    <w:rsid w:val="007C5680"/>
    <w:rsid w:val="007C68FA"/>
    <w:rsid w:val="007D0A4A"/>
    <w:rsid w:val="007D4750"/>
    <w:rsid w:val="007D601E"/>
    <w:rsid w:val="007E18E7"/>
    <w:rsid w:val="007E192D"/>
    <w:rsid w:val="007E3FC1"/>
    <w:rsid w:val="007E531A"/>
    <w:rsid w:val="007E5AED"/>
    <w:rsid w:val="007E63F2"/>
    <w:rsid w:val="007E71AA"/>
    <w:rsid w:val="007F45E2"/>
    <w:rsid w:val="00801F6B"/>
    <w:rsid w:val="00802752"/>
    <w:rsid w:val="00802985"/>
    <w:rsid w:val="00815371"/>
    <w:rsid w:val="0081551A"/>
    <w:rsid w:val="008177AA"/>
    <w:rsid w:val="008220D3"/>
    <w:rsid w:val="008255B2"/>
    <w:rsid w:val="00825825"/>
    <w:rsid w:val="008268BA"/>
    <w:rsid w:val="00833F74"/>
    <w:rsid w:val="00834F9D"/>
    <w:rsid w:val="00840FEA"/>
    <w:rsid w:val="00845548"/>
    <w:rsid w:val="00846509"/>
    <w:rsid w:val="00847A7C"/>
    <w:rsid w:val="00853CDE"/>
    <w:rsid w:val="00854A6A"/>
    <w:rsid w:val="008560A9"/>
    <w:rsid w:val="00857D95"/>
    <w:rsid w:val="00862204"/>
    <w:rsid w:val="008628CE"/>
    <w:rsid w:val="008673D7"/>
    <w:rsid w:val="008702D9"/>
    <w:rsid w:val="00871897"/>
    <w:rsid w:val="00872BAC"/>
    <w:rsid w:val="00874E75"/>
    <w:rsid w:val="00876FF8"/>
    <w:rsid w:val="00884136"/>
    <w:rsid w:val="008844E1"/>
    <w:rsid w:val="00885088"/>
    <w:rsid w:val="008854C4"/>
    <w:rsid w:val="00886EDA"/>
    <w:rsid w:val="008913DA"/>
    <w:rsid w:val="0089421F"/>
    <w:rsid w:val="008A07FF"/>
    <w:rsid w:val="008A4D28"/>
    <w:rsid w:val="008A5544"/>
    <w:rsid w:val="008B387E"/>
    <w:rsid w:val="008B4C65"/>
    <w:rsid w:val="008B5B59"/>
    <w:rsid w:val="008C0D5D"/>
    <w:rsid w:val="008C161B"/>
    <w:rsid w:val="008C25EA"/>
    <w:rsid w:val="008C5198"/>
    <w:rsid w:val="008C5990"/>
    <w:rsid w:val="008D073C"/>
    <w:rsid w:val="008D23EB"/>
    <w:rsid w:val="008D410A"/>
    <w:rsid w:val="008D7B16"/>
    <w:rsid w:val="008E1508"/>
    <w:rsid w:val="008E3CC0"/>
    <w:rsid w:val="008E426F"/>
    <w:rsid w:val="008E45DF"/>
    <w:rsid w:val="008E77A9"/>
    <w:rsid w:val="008F083C"/>
    <w:rsid w:val="008F1EDA"/>
    <w:rsid w:val="008F3F73"/>
    <w:rsid w:val="008F689E"/>
    <w:rsid w:val="00900BF9"/>
    <w:rsid w:val="009032A0"/>
    <w:rsid w:val="00907BB6"/>
    <w:rsid w:val="009113B3"/>
    <w:rsid w:val="009131D3"/>
    <w:rsid w:val="00920050"/>
    <w:rsid w:val="0092026D"/>
    <w:rsid w:val="00922777"/>
    <w:rsid w:val="00922B9D"/>
    <w:rsid w:val="0092762E"/>
    <w:rsid w:val="009329FE"/>
    <w:rsid w:val="00932C38"/>
    <w:rsid w:val="009350E2"/>
    <w:rsid w:val="00937C04"/>
    <w:rsid w:val="00941655"/>
    <w:rsid w:val="0094787E"/>
    <w:rsid w:val="0095076A"/>
    <w:rsid w:val="00952B0F"/>
    <w:rsid w:val="00952D30"/>
    <w:rsid w:val="00953122"/>
    <w:rsid w:val="00954863"/>
    <w:rsid w:val="0095776B"/>
    <w:rsid w:val="00972678"/>
    <w:rsid w:val="0097367C"/>
    <w:rsid w:val="00975C37"/>
    <w:rsid w:val="00977BE8"/>
    <w:rsid w:val="00981C94"/>
    <w:rsid w:val="0098725C"/>
    <w:rsid w:val="0099024E"/>
    <w:rsid w:val="00991F0A"/>
    <w:rsid w:val="0099644B"/>
    <w:rsid w:val="009A51EB"/>
    <w:rsid w:val="009B25BF"/>
    <w:rsid w:val="009B267B"/>
    <w:rsid w:val="009B350D"/>
    <w:rsid w:val="009C0D16"/>
    <w:rsid w:val="009C2C09"/>
    <w:rsid w:val="009C37BC"/>
    <w:rsid w:val="009C76EC"/>
    <w:rsid w:val="009D2538"/>
    <w:rsid w:val="009E3A60"/>
    <w:rsid w:val="009E7C63"/>
    <w:rsid w:val="009F7CD7"/>
    <w:rsid w:val="00A00F1C"/>
    <w:rsid w:val="00A04461"/>
    <w:rsid w:val="00A13D79"/>
    <w:rsid w:val="00A158D3"/>
    <w:rsid w:val="00A2063D"/>
    <w:rsid w:val="00A27342"/>
    <w:rsid w:val="00A36557"/>
    <w:rsid w:val="00A43C64"/>
    <w:rsid w:val="00A44B92"/>
    <w:rsid w:val="00A510CD"/>
    <w:rsid w:val="00A52598"/>
    <w:rsid w:val="00A544A0"/>
    <w:rsid w:val="00A552A7"/>
    <w:rsid w:val="00A564F2"/>
    <w:rsid w:val="00A62BA3"/>
    <w:rsid w:val="00A658E4"/>
    <w:rsid w:val="00A66FBD"/>
    <w:rsid w:val="00A71929"/>
    <w:rsid w:val="00A73F0E"/>
    <w:rsid w:val="00A77546"/>
    <w:rsid w:val="00A77BE2"/>
    <w:rsid w:val="00A80547"/>
    <w:rsid w:val="00A811CD"/>
    <w:rsid w:val="00A860B4"/>
    <w:rsid w:val="00A95A01"/>
    <w:rsid w:val="00A9761C"/>
    <w:rsid w:val="00A97CAC"/>
    <w:rsid w:val="00AA7F45"/>
    <w:rsid w:val="00AB03AC"/>
    <w:rsid w:val="00AB11AE"/>
    <w:rsid w:val="00AB2D42"/>
    <w:rsid w:val="00AB428F"/>
    <w:rsid w:val="00AC11E9"/>
    <w:rsid w:val="00AC4113"/>
    <w:rsid w:val="00AC6A54"/>
    <w:rsid w:val="00AD1EEF"/>
    <w:rsid w:val="00AD21DC"/>
    <w:rsid w:val="00AD388A"/>
    <w:rsid w:val="00AD43F5"/>
    <w:rsid w:val="00AE0313"/>
    <w:rsid w:val="00AE080D"/>
    <w:rsid w:val="00AE171A"/>
    <w:rsid w:val="00AE613A"/>
    <w:rsid w:val="00AF173D"/>
    <w:rsid w:val="00AF1B83"/>
    <w:rsid w:val="00AF28E7"/>
    <w:rsid w:val="00AF3652"/>
    <w:rsid w:val="00AF3AC1"/>
    <w:rsid w:val="00AF423B"/>
    <w:rsid w:val="00AF4480"/>
    <w:rsid w:val="00B00490"/>
    <w:rsid w:val="00B027D2"/>
    <w:rsid w:val="00B04C0A"/>
    <w:rsid w:val="00B055BC"/>
    <w:rsid w:val="00B14D38"/>
    <w:rsid w:val="00B15782"/>
    <w:rsid w:val="00B23D61"/>
    <w:rsid w:val="00B23DD8"/>
    <w:rsid w:val="00B23EE9"/>
    <w:rsid w:val="00B252BD"/>
    <w:rsid w:val="00B2711A"/>
    <w:rsid w:val="00B32AAF"/>
    <w:rsid w:val="00B34C58"/>
    <w:rsid w:val="00B4590D"/>
    <w:rsid w:val="00B50D87"/>
    <w:rsid w:val="00B50DFF"/>
    <w:rsid w:val="00B51717"/>
    <w:rsid w:val="00B543BA"/>
    <w:rsid w:val="00B5623C"/>
    <w:rsid w:val="00B57583"/>
    <w:rsid w:val="00B60771"/>
    <w:rsid w:val="00B60C1E"/>
    <w:rsid w:val="00B618A0"/>
    <w:rsid w:val="00B7114B"/>
    <w:rsid w:val="00B73019"/>
    <w:rsid w:val="00B76F91"/>
    <w:rsid w:val="00B82764"/>
    <w:rsid w:val="00B853A1"/>
    <w:rsid w:val="00B85AB2"/>
    <w:rsid w:val="00B87A0E"/>
    <w:rsid w:val="00B92E37"/>
    <w:rsid w:val="00B9604A"/>
    <w:rsid w:val="00BA15FE"/>
    <w:rsid w:val="00BA1CA7"/>
    <w:rsid w:val="00BA49D9"/>
    <w:rsid w:val="00BC2D81"/>
    <w:rsid w:val="00BC77D5"/>
    <w:rsid w:val="00BD5402"/>
    <w:rsid w:val="00BD6981"/>
    <w:rsid w:val="00BE1AA0"/>
    <w:rsid w:val="00BE6EEC"/>
    <w:rsid w:val="00C03998"/>
    <w:rsid w:val="00C06165"/>
    <w:rsid w:val="00C07AAC"/>
    <w:rsid w:val="00C13181"/>
    <w:rsid w:val="00C14DE8"/>
    <w:rsid w:val="00C17649"/>
    <w:rsid w:val="00C21597"/>
    <w:rsid w:val="00C22D58"/>
    <w:rsid w:val="00C22D90"/>
    <w:rsid w:val="00C26197"/>
    <w:rsid w:val="00C26D64"/>
    <w:rsid w:val="00C27896"/>
    <w:rsid w:val="00C324F0"/>
    <w:rsid w:val="00C33527"/>
    <w:rsid w:val="00C34F81"/>
    <w:rsid w:val="00C34FA1"/>
    <w:rsid w:val="00C410DD"/>
    <w:rsid w:val="00C4234D"/>
    <w:rsid w:val="00C42554"/>
    <w:rsid w:val="00C4368D"/>
    <w:rsid w:val="00C509A8"/>
    <w:rsid w:val="00C54B55"/>
    <w:rsid w:val="00C553F8"/>
    <w:rsid w:val="00C60A82"/>
    <w:rsid w:val="00C64E33"/>
    <w:rsid w:val="00C80FFC"/>
    <w:rsid w:val="00C86F9B"/>
    <w:rsid w:val="00C93F18"/>
    <w:rsid w:val="00C9697F"/>
    <w:rsid w:val="00CA35C4"/>
    <w:rsid w:val="00CA40AE"/>
    <w:rsid w:val="00CA4344"/>
    <w:rsid w:val="00CA5E40"/>
    <w:rsid w:val="00CA63D8"/>
    <w:rsid w:val="00CC1477"/>
    <w:rsid w:val="00CC150F"/>
    <w:rsid w:val="00CC7296"/>
    <w:rsid w:val="00CD1B01"/>
    <w:rsid w:val="00CD5A9C"/>
    <w:rsid w:val="00CE1950"/>
    <w:rsid w:val="00CE389D"/>
    <w:rsid w:val="00CF339F"/>
    <w:rsid w:val="00CF3461"/>
    <w:rsid w:val="00CF36EB"/>
    <w:rsid w:val="00CF60F8"/>
    <w:rsid w:val="00CF6671"/>
    <w:rsid w:val="00D012EB"/>
    <w:rsid w:val="00D0162C"/>
    <w:rsid w:val="00D0432D"/>
    <w:rsid w:val="00D055E5"/>
    <w:rsid w:val="00D05678"/>
    <w:rsid w:val="00D11531"/>
    <w:rsid w:val="00D12CF6"/>
    <w:rsid w:val="00D20556"/>
    <w:rsid w:val="00D21F30"/>
    <w:rsid w:val="00D26B18"/>
    <w:rsid w:val="00D35C19"/>
    <w:rsid w:val="00D37500"/>
    <w:rsid w:val="00D40578"/>
    <w:rsid w:val="00D44B66"/>
    <w:rsid w:val="00D478F0"/>
    <w:rsid w:val="00D52054"/>
    <w:rsid w:val="00D52196"/>
    <w:rsid w:val="00D5343F"/>
    <w:rsid w:val="00D55BFE"/>
    <w:rsid w:val="00D61DE3"/>
    <w:rsid w:val="00D63C9F"/>
    <w:rsid w:val="00D649CE"/>
    <w:rsid w:val="00D64BD5"/>
    <w:rsid w:val="00D67045"/>
    <w:rsid w:val="00D71120"/>
    <w:rsid w:val="00D724C5"/>
    <w:rsid w:val="00D803E2"/>
    <w:rsid w:val="00D83C84"/>
    <w:rsid w:val="00D95AAC"/>
    <w:rsid w:val="00D967B8"/>
    <w:rsid w:val="00DA1C9D"/>
    <w:rsid w:val="00DA2531"/>
    <w:rsid w:val="00DA29E0"/>
    <w:rsid w:val="00DA2D27"/>
    <w:rsid w:val="00DA2E65"/>
    <w:rsid w:val="00DA78C5"/>
    <w:rsid w:val="00DB12B0"/>
    <w:rsid w:val="00DB1708"/>
    <w:rsid w:val="00DB1AF7"/>
    <w:rsid w:val="00DB3D0D"/>
    <w:rsid w:val="00DB43AC"/>
    <w:rsid w:val="00DB613D"/>
    <w:rsid w:val="00DC24F1"/>
    <w:rsid w:val="00DC2C68"/>
    <w:rsid w:val="00DD4392"/>
    <w:rsid w:val="00DE1233"/>
    <w:rsid w:val="00DE2D31"/>
    <w:rsid w:val="00DE6D80"/>
    <w:rsid w:val="00DF1189"/>
    <w:rsid w:val="00E014DD"/>
    <w:rsid w:val="00E018AC"/>
    <w:rsid w:val="00E041A8"/>
    <w:rsid w:val="00E07D48"/>
    <w:rsid w:val="00E12A94"/>
    <w:rsid w:val="00E14CE2"/>
    <w:rsid w:val="00E16AB6"/>
    <w:rsid w:val="00E16FB4"/>
    <w:rsid w:val="00E3059E"/>
    <w:rsid w:val="00E35A64"/>
    <w:rsid w:val="00E37FA7"/>
    <w:rsid w:val="00E445EC"/>
    <w:rsid w:val="00E45DA2"/>
    <w:rsid w:val="00E474E8"/>
    <w:rsid w:val="00E47796"/>
    <w:rsid w:val="00E55C9F"/>
    <w:rsid w:val="00E60EAD"/>
    <w:rsid w:val="00E614D5"/>
    <w:rsid w:val="00E629A9"/>
    <w:rsid w:val="00E63648"/>
    <w:rsid w:val="00E664BC"/>
    <w:rsid w:val="00E6669E"/>
    <w:rsid w:val="00E66C6D"/>
    <w:rsid w:val="00E67DDE"/>
    <w:rsid w:val="00E70418"/>
    <w:rsid w:val="00E74190"/>
    <w:rsid w:val="00E75F64"/>
    <w:rsid w:val="00E7627A"/>
    <w:rsid w:val="00E862C6"/>
    <w:rsid w:val="00E870C5"/>
    <w:rsid w:val="00EA4DB0"/>
    <w:rsid w:val="00EA4DCE"/>
    <w:rsid w:val="00EA5982"/>
    <w:rsid w:val="00EB4BAF"/>
    <w:rsid w:val="00EB4E60"/>
    <w:rsid w:val="00EC493B"/>
    <w:rsid w:val="00EC67A5"/>
    <w:rsid w:val="00ED0AFB"/>
    <w:rsid w:val="00ED42E8"/>
    <w:rsid w:val="00ED499C"/>
    <w:rsid w:val="00ED62A5"/>
    <w:rsid w:val="00EE6C62"/>
    <w:rsid w:val="00EF0F30"/>
    <w:rsid w:val="00EF162A"/>
    <w:rsid w:val="00EF4AA9"/>
    <w:rsid w:val="00EF58EA"/>
    <w:rsid w:val="00EF7BAE"/>
    <w:rsid w:val="00F01BD8"/>
    <w:rsid w:val="00F04E5E"/>
    <w:rsid w:val="00F04FB4"/>
    <w:rsid w:val="00F05A5E"/>
    <w:rsid w:val="00F10C65"/>
    <w:rsid w:val="00F114FC"/>
    <w:rsid w:val="00F13F95"/>
    <w:rsid w:val="00F15682"/>
    <w:rsid w:val="00F1653F"/>
    <w:rsid w:val="00F178A6"/>
    <w:rsid w:val="00F202ED"/>
    <w:rsid w:val="00F20770"/>
    <w:rsid w:val="00F22995"/>
    <w:rsid w:val="00F36855"/>
    <w:rsid w:val="00F36BE1"/>
    <w:rsid w:val="00F45A4D"/>
    <w:rsid w:val="00F51286"/>
    <w:rsid w:val="00F53AF9"/>
    <w:rsid w:val="00F56E3F"/>
    <w:rsid w:val="00F57863"/>
    <w:rsid w:val="00F6092F"/>
    <w:rsid w:val="00F70F20"/>
    <w:rsid w:val="00F712FD"/>
    <w:rsid w:val="00F729A6"/>
    <w:rsid w:val="00F75430"/>
    <w:rsid w:val="00F75893"/>
    <w:rsid w:val="00F80041"/>
    <w:rsid w:val="00F82FD1"/>
    <w:rsid w:val="00F8317A"/>
    <w:rsid w:val="00F83D43"/>
    <w:rsid w:val="00F86D9A"/>
    <w:rsid w:val="00F87F2F"/>
    <w:rsid w:val="00F91ECF"/>
    <w:rsid w:val="00F92003"/>
    <w:rsid w:val="00F97965"/>
    <w:rsid w:val="00FA00A3"/>
    <w:rsid w:val="00FA0270"/>
    <w:rsid w:val="00FA1297"/>
    <w:rsid w:val="00FA14FC"/>
    <w:rsid w:val="00FA1D5C"/>
    <w:rsid w:val="00FB0E4C"/>
    <w:rsid w:val="00FB1ACB"/>
    <w:rsid w:val="00FB1B4E"/>
    <w:rsid w:val="00FB2604"/>
    <w:rsid w:val="00FC4821"/>
    <w:rsid w:val="00FC577E"/>
    <w:rsid w:val="00FC7769"/>
    <w:rsid w:val="00FC7A3C"/>
    <w:rsid w:val="00FD25A0"/>
    <w:rsid w:val="00FD32C9"/>
    <w:rsid w:val="00FD3898"/>
    <w:rsid w:val="00FD51D7"/>
    <w:rsid w:val="00FF0B75"/>
    <w:rsid w:val="00FF0FA1"/>
    <w:rsid w:val="00FF4877"/>
    <w:rsid w:val="00FF6885"/>
    <w:rsid w:val="0A0C1EE9"/>
    <w:rsid w:val="1DFDFF6C"/>
    <w:rsid w:val="25DCFA30"/>
    <w:rsid w:val="36A248B8"/>
    <w:rsid w:val="564F78BE"/>
    <w:rsid w:val="64AC440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3C6E63"/>
  <w14:defaultImageDpi w14:val="300"/>
  <w15:docId w15:val="{B98520B4-4D4E-4DDC-AFAC-3E7F924F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styleId="Hyperlink">
    <w:name w:val="Hyperlink"/>
    <w:basedOn w:val="DefaultParagraphFont"/>
    <w:uiPriority w:val="99"/>
    <w:unhideWhenUsed/>
    <w:rsid w:val="00A66FBD"/>
    <w:rPr>
      <w:color w:val="0000FF" w:themeColor="hyperlink"/>
      <w:u w:val="single"/>
    </w:rPr>
  </w:style>
  <w:style w:type="character" w:styleId="UnresolvedMention">
    <w:name w:val="Unresolved Mention"/>
    <w:basedOn w:val="DefaultParagraphFont"/>
    <w:uiPriority w:val="99"/>
    <w:semiHidden/>
    <w:unhideWhenUsed/>
    <w:rsid w:val="00A66FBD"/>
    <w:rPr>
      <w:color w:val="605E5C"/>
      <w:shd w:val="clear" w:color="auto" w:fill="E1DFDD"/>
    </w:rPr>
  </w:style>
  <w:style w:type="table" w:styleId="TableGrid">
    <w:name w:val="Table Grid"/>
    <w:basedOn w:val="TableNormal"/>
    <w:uiPriority w:val="59"/>
    <w:rsid w:val="004A6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3EE9"/>
    <w:rPr>
      <w:sz w:val="16"/>
      <w:szCs w:val="16"/>
    </w:rPr>
  </w:style>
  <w:style w:type="paragraph" w:styleId="CommentText">
    <w:name w:val="annotation text"/>
    <w:basedOn w:val="Normal"/>
    <w:link w:val="CommentTextChar"/>
    <w:uiPriority w:val="99"/>
    <w:unhideWhenUsed/>
    <w:rsid w:val="00B23EE9"/>
    <w:rPr>
      <w:sz w:val="20"/>
    </w:rPr>
  </w:style>
  <w:style w:type="character" w:customStyle="1" w:styleId="CommentTextChar">
    <w:name w:val="Comment Text Char"/>
    <w:basedOn w:val="DefaultParagraphFont"/>
    <w:link w:val="CommentText"/>
    <w:uiPriority w:val="99"/>
    <w:rsid w:val="00B23EE9"/>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B23EE9"/>
    <w:rPr>
      <w:b/>
      <w:bCs/>
    </w:rPr>
  </w:style>
  <w:style w:type="character" w:customStyle="1" w:styleId="CommentSubjectChar">
    <w:name w:val="Comment Subject Char"/>
    <w:basedOn w:val="CommentTextChar"/>
    <w:link w:val="CommentSubject"/>
    <w:uiPriority w:val="99"/>
    <w:semiHidden/>
    <w:rsid w:val="00B23EE9"/>
    <w:rPr>
      <w:rFonts w:ascii="Times New Roman" w:eastAsia="Times New Roman" w:hAnsi="Times New Roman"/>
      <w:b/>
      <w:bCs/>
    </w:rPr>
  </w:style>
  <w:style w:type="paragraph" w:styleId="Revision">
    <w:name w:val="Revision"/>
    <w:hidden/>
    <w:uiPriority w:val="99"/>
    <w:semiHidden/>
    <w:rsid w:val="00B252BD"/>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54415">
      <w:bodyDiv w:val="1"/>
      <w:marLeft w:val="0"/>
      <w:marRight w:val="0"/>
      <w:marTop w:val="0"/>
      <w:marBottom w:val="0"/>
      <w:divBdr>
        <w:top w:val="none" w:sz="0" w:space="0" w:color="auto"/>
        <w:left w:val="none" w:sz="0" w:space="0" w:color="auto"/>
        <w:bottom w:val="none" w:sz="0" w:space="0" w:color="auto"/>
        <w:right w:val="none" w:sz="0" w:space="0" w:color="auto"/>
      </w:divBdr>
      <w:divsChild>
        <w:div w:id="1063214120">
          <w:marLeft w:val="0"/>
          <w:marRight w:val="0"/>
          <w:marTop w:val="0"/>
          <w:marBottom w:val="0"/>
          <w:divBdr>
            <w:top w:val="none" w:sz="0" w:space="0" w:color="auto"/>
            <w:left w:val="none" w:sz="0" w:space="0" w:color="auto"/>
            <w:bottom w:val="none" w:sz="0" w:space="0" w:color="auto"/>
            <w:right w:val="none" w:sz="0" w:space="0" w:color="auto"/>
          </w:divBdr>
          <w:divsChild>
            <w:div w:id="4923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8260">
      <w:bodyDiv w:val="1"/>
      <w:marLeft w:val="0"/>
      <w:marRight w:val="0"/>
      <w:marTop w:val="0"/>
      <w:marBottom w:val="0"/>
      <w:divBdr>
        <w:top w:val="none" w:sz="0" w:space="0" w:color="auto"/>
        <w:left w:val="none" w:sz="0" w:space="0" w:color="auto"/>
        <w:bottom w:val="none" w:sz="0" w:space="0" w:color="auto"/>
        <w:right w:val="none" w:sz="0" w:space="0" w:color="auto"/>
      </w:divBdr>
    </w:div>
    <w:div w:id="239755733">
      <w:bodyDiv w:val="1"/>
      <w:marLeft w:val="0"/>
      <w:marRight w:val="0"/>
      <w:marTop w:val="0"/>
      <w:marBottom w:val="0"/>
      <w:divBdr>
        <w:top w:val="none" w:sz="0" w:space="0" w:color="auto"/>
        <w:left w:val="none" w:sz="0" w:space="0" w:color="auto"/>
        <w:bottom w:val="none" w:sz="0" w:space="0" w:color="auto"/>
        <w:right w:val="none" w:sz="0" w:space="0" w:color="auto"/>
      </w:divBdr>
      <w:divsChild>
        <w:div w:id="696658453">
          <w:marLeft w:val="0"/>
          <w:marRight w:val="0"/>
          <w:marTop w:val="0"/>
          <w:marBottom w:val="0"/>
          <w:divBdr>
            <w:top w:val="none" w:sz="0" w:space="0" w:color="auto"/>
            <w:left w:val="none" w:sz="0" w:space="0" w:color="auto"/>
            <w:bottom w:val="none" w:sz="0" w:space="0" w:color="auto"/>
            <w:right w:val="none" w:sz="0" w:space="0" w:color="auto"/>
          </w:divBdr>
          <w:divsChild>
            <w:div w:id="7308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460">
      <w:bodyDiv w:val="1"/>
      <w:marLeft w:val="0"/>
      <w:marRight w:val="0"/>
      <w:marTop w:val="0"/>
      <w:marBottom w:val="0"/>
      <w:divBdr>
        <w:top w:val="none" w:sz="0" w:space="0" w:color="auto"/>
        <w:left w:val="none" w:sz="0" w:space="0" w:color="auto"/>
        <w:bottom w:val="none" w:sz="0" w:space="0" w:color="auto"/>
        <w:right w:val="none" w:sz="0" w:space="0" w:color="auto"/>
      </w:divBdr>
      <w:divsChild>
        <w:div w:id="1756048491">
          <w:marLeft w:val="0"/>
          <w:marRight w:val="0"/>
          <w:marTop w:val="0"/>
          <w:marBottom w:val="0"/>
          <w:divBdr>
            <w:top w:val="none" w:sz="0" w:space="0" w:color="auto"/>
            <w:left w:val="none" w:sz="0" w:space="0" w:color="auto"/>
            <w:bottom w:val="none" w:sz="0" w:space="0" w:color="auto"/>
            <w:right w:val="none" w:sz="0" w:space="0" w:color="auto"/>
          </w:divBdr>
          <w:divsChild>
            <w:div w:id="1145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273">
      <w:bodyDiv w:val="1"/>
      <w:marLeft w:val="0"/>
      <w:marRight w:val="0"/>
      <w:marTop w:val="0"/>
      <w:marBottom w:val="0"/>
      <w:divBdr>
        <w:top w:val="none" w:sz="0" w:space="0" w:color="auto"/>
        <w:left w:val="none" w:sz="0" w:space="0" w:color="auto"/>
        <w:bottom w:val="none" w:sz="0" w:space="0" w:color="auto"/>
        <w:right w:val="none" w:sz="0" w:space="0" w:color="auto"/>
      </w:divBdr>
      <w:divsChild>
        <w:div w:id="1369061761">
          <w:marLeft w:val="0"/>
          <w:marRight w:val="0"/>
          <w:marTop w:val="0"/>
          <w:marBottom w:val="0"/>
          <w:divBdr>
            <w:top w:val="none" w:sz="0" w:space="0" w:color="auto"/>
            <w:left w:val="none" w:sz="0" w:space="0" w:color="auto"/>
            <w:bottom w:val="none" w:sz="0" w:space="0" w:color="auto"/>
            <w:right w:val="none" w:sz="0" w:space="0" w:color="auto"/>
          </w:divBdr>
          <w:divsChild>
            <w:div w:id="860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28">
      <w:bodyDiv w:val="1"/>
      <w:marLeft w:val="0"/>
      <w:marRight w:val="0"/>
      <w:marTop w:val="0"/>
      <w:marBottom w:val="0"/>
      <w:divBdr>
        <w:top w:val="none" w:sz="0" w:space="0" w:color="auto"/>
        <w:left w:val="none" w:sz="0" w:space="0" w:color="auto"/>
        <w:bottom w:val="none" w:sz="0" w:space="0" w:color="auto"/>
        <w:right w:val="none" w:sz="0" w:space="0" w:color="auto"/>
      </w:divBdr>
      <w:divsChild>
        <w:div w:id="940377296">
          <w:marLeft w:val="0"/>
          <w:marRight w:val="0"/>
          <w:marTop w:val="0"/>
          <w:marBottom w:val="0"/>
          <w:divBdr>
            <w:top w:val="none" w:sz="0" w:space="0" w:color="auto"/>
            <w:left w:val="none" w:sz="0" w:space="0" w:color="auto"/>
            <w:bottom w:val="none" w:sz="0" w:space="0" w:color="auto"/>
            <w:right w:val="none" w:sz="0" w:space="0" w:color="auto"/>
          </w:divBdr>
          <w:divsChild>
            <w:div w:id="13808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8009">
      <w:bodyDiv w:val="1"/>
      <w:marLeft w:val="0"/>
      <w:marRight w:val="0"/>
      <w:marTop w:val="0"/>
      <w:marBottom w:val="0"/>
      <w:divBdr>
        <w:top w:val="none" w:sz="0" w:space="0" w:color="auto"/>
        <w:left w:val="none" w:sz="0" w:space="0" w:color="auto"/>
        <w:bottom w:val="none" w:sz="0" w:space="0" w:color="auto"/>
        <w:right w:val="none" w:sz="0" w:space="0" w:color="auto"/>
      </w:divBdr>
    </w:div>
    <w:div w:id="1065568294">
      <w:bodyDiv w:val="1"/>
      <w:marLeft w:val="0"/>
      <w:marRight w:val="0"/>
      <w:marTop w:val="0"/>
      <w:marBottom w:val="0"/>
      <w:divBdr>
        <w:top w:val="none" w:sz="0" w:space="0" w:color="auto"/>
        <w:left w:val="none" w:sz="0" w:space="0" w:color="auto"/>
        <w:bottom w:val="none" w:sz="0" w:space="0" w:color="auto"/>
        <w:right w:val="none" w:sz="0" w:space="0" w:color="auto"/>
      </w:divBdr>
      <w:divsChild>
        <w:div w:id="128398064">
          <w:marLeft w:val="0"/>
          <w:marRight w:val="0"/>
          <w:marTop w:val="0"/>
          <w:marBottom w:val="0"/>
          <w:divBdr>
            <w:top w:val="none" w:sz="0" w:space="0" w:color="auto"/>
            <w:left w:val="none" w:sz="0" w:space="0" w:color="auto"/>
            <w:bottom w:val="none" w:sz="0" w:space="0" w:color="auto"/>
            <w:right w:val="none" w:sz="0" w:space="0" w:color="auto"/>
          </w:divBdr>
          <w:divsChild>
            <w:div w:id="12723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983">
      <w:bodyDiv w:val="1"/>
      <w:marLeft w:val="0"/>
      <w:marRight w:val="0"/>
      <w:marTop w:val="0"/>
      <w:marBottom w:val="0"/>
      <w:divBdr>
        <w:top w:val="none" w:sz="0" w:space="0" w:color="auto"/>
        <w:left w:val="none" w:sz="0" w:space="0" w:color="auto"/>
        <w:bottom w:val="none" w:sz="0" w:space="0" w:color="auto"/>
        <w:right w:val="none" w:sz="0" w:space="0" w:color="auto"/>
      </w:divBdr>
      <w:divsChild>
        <w:div w:id="613370217">
          <w:marLeft w:val="0"/>
          <w:marRight w:val="0"/>
          <w:marTop w:val="0"/>
          <w:marBottom w:val="0"/>
          <w:divBdr>
            <w:top w:val="none" w:sz="0" w:space="0" w:color="auto"/>
            <w:left w:val="none" w:sz="0" w:space="0" w:color="auto"/>
            <w:bottom w:val="none" w:sz="0" w:space="0" w:color="auto"/>
            <w:right w:val="none" w:sz="0" w:space="0" w:color="auto"/>
          </w:divBdr>
          <w:divsChild>
            <w:div w:id="233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8181">
      <w:bodyDiv w:val="1"/>
      <w:marLeft w:val="0"/>
      <w:marRight w:val="0"/>
      <w:marTop w:val="0"/>
      <w:marBottom w:val="0"/>
      <w:divBdr>
        <w:top w:val="none" w:sz="0" w:space="0" w:color="auto"/>
        <w:left w:val="none" w:sz="0" w:space="0" w:color="auto"/>
        <w:bottom w:val="none" w:sz="0" w:space="0" w:color="auto"/>
        <w:right w:val="none" w:sz="0" w:space="0" w:color="auto"/>
      </w:divBdr>
      <w:divsChild>
        <w:div w:id="383217991">
          <w:marLeft w:val="0"/>
          <w:marRight w:val="0"/>
          <w:marTop w:val="0"/>
          <w:marBottom w:val="0"/>
          <w:divBdr>
            <w:top w:val="none" w:sz="0" w:space="0" w:color="auto"/>
            <w:left w:val="none" w:sz="0" w:space="0" w:color="auto"/>
            <w:bottom w:val="none" w:sz="0" w:space="0" w:color="auto"/>
            <w:right w:val="none" w:sz="0" w:space="0" w:color="auto"/>
          </w:divBdr>
          <w:divsChild>
            <w:div w:id="6114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8717">
      <w:bodyDiv w:val="1"/>
      <w:marLeft w:val="0"/>
      <w:marRight w:val="0"/>
      <w:marTop w:val="0"/>
      <w:marBottom w:val="0"/>
      <w:divBdr>
        <w:top w:val="none" w:sz="0" w:space="0" w:color="auto"/>
        <w:left w:val="none" w:sz="0" w:space="0" w:color="auto"/>
        <w:bottom w:val="none" w:sz="0" w:space="0" w:color="auto"/>
        <w:right w:val="none" w:sz="0" w:space="0" w:color="auto"/>
      </w:divBdr>
      <w:divsChild>
        <w:div w:id="32658337">
          <w:marLeft w:val="0"/>
          <w:marRight w:val="0"/>
          <w:marTop w:val="0"/>
          <w:marBottom w:val="0"/>
          <w:divBdr>
            <w:top w:val="none" w:sz="0" w:space="0" w:color="auto"/>
            <w:left w:val="none" w:sz="0" w:space="0" w:color="auto"/>
            <w:bottom w:val="none" w:sz="0" w:space="0" w:color="auto"/>
            <w:right w:val="none" w:sz="0" w:space="0" w:color="auto"/>
          </w:divBdr>
          <w:divsChild>
            <w:div w:id="15758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6961">
      <w:bodyDiv w:val="1"/>
      <w:marLeft w:val="0"/>
      <w:marRight w:val="0"/>
      <w:marTop w:val="0"/>
      <w:marBottom w:val="0"/>
      <w:divBdr>
        <w:top w:val="none" w:sz="0" w:space="0" w:color="auto"/>
        <w:left w:val="none" w:sz="0" w:space="0" w:color="auto"/>
        <w:bottom w:val="none" w:sz="0" w:space="0" w:color="auto"/>
        <w:right w:val="none" w:sz="0" w:space="0" w:color="auto"/>
      </w:divBdr>
      <w:divsChild>
        <w:div w:id="1182161802">
          <w:marLeft w:val="0"/>
          <w:marRight w:val="0"/>
          <w:marTop w:val="0"/>
          <w:marBottom w:val="0"/>
          <w:divBdr>
            <w:top w:val="none" w:sz="0" w:space="0" w:color="auto"/>
            <w:left w:val="none" w:sz="0" w:space="0" w:color="auto"/>
            <w:bottom w:val="none" w:sz="0" w:space="0" w:color="auto"/>
            <w:right w:val="none" w:sz="0" w:space="0" w:color="auto"/>
          </w:divBdr>
          <w:divsChild>
            <w:div w:id="17494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498">
      <w:bodyDiv w:val="1"/>
      <w:marLeft w:val="0"/>
      <w:marRight w:val="0"/>
      <w:marTop w:val="0"/>
      <w:marBottom w:val="0"/>
      <w:divBdr>
        <w:top w:val="none" w:sz="0" w:space="0" w:color="auto"/>
        <w:left w:val="none" w:sz="0" w:space="0" w:color="auto"/>
        <w:bottom w:val="none" w:sz="0" w:space="0" w:color="auto"/>
        <w:right w:val="none" w:sz="0" w:space="0" w:color="auto"/>
      </w:divBdr>
    </w:div>
    <w:div w:id="1977182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anna.hiridjee@kcl.ac.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ana.alsuwailem@kcl.ac.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hristian.impollonia@kcl.ac.uk" TargetMode="External"/><Relationship Id="rId5" Type="http://schemas.openxmlformats.org/officeDocument/2006/relationships/numbering" Target="numbering.xml"/><Relationship Id="rId15" Type="http://schemas.openxmlformats.org/officeDocument/2006/relationships/hyperlink" Target="mailto:nour.rabih@kcl.ac.uk"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wsan.malak@kcl.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AuthorKit20\Word\aaai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B7BCA8A450D04EB4DECE304E8840FD" ma:contentTypeVersion="12" ma:contentTypeDescription="Create a new document." ma:contentTypeScope="" ma:versionID="d40c81936c8fe9936d7da36bb5be39ce">
  <xsd:schema xmlns:xsd="http://www.w3.org/2001/XMLSchema" xmlns:xs="http://www.w3.org/2001/XMLSchema" xmlns:p="http://schemas.microsoft.com/office/2006/metadata/properties" xmlns:ns3="69c205fd-8bdb-4036-8ead-e184525374a3" xmlns:ns4="9a36e633-7921-4d6d-86b8-6c0da11f1744" targetNamespace="http://schemas.microsoft.com/office/2006/metadata/properties" ma:root="true" ma:fieldsID="17a3d6a8d5654ca3f936bfcf905e0ab3" ns3:_="" ns4:_="">
    <xsd:import namespace="69c205fd-8bdb-4036-8ead-e184525374a3"/>
    <xsd:import namespace="9a36e633-7921-4d6d-86b8-6c0da11f174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205fd-8bdb-4036-8ead-e18452537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36e633-7921-4d6d-86b8-6c0da11f174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EB2875-9A76-7A44-A27E-AFCD2F41ACE8}">
  <ds:schemaRefs>
    <ds:schemaRef ds:uri="http://schemas.openxmlformats.org/officeDocument/2006/bibliography"/>
  </ds:schemaRefs>
</ds:datastoreItem>
</file>

<file path=customXml/itemProps2.xml><?xml version="1.0" encoding="utf-8"?>
<ds:datastoreItem xmlns:ds="http://schemas.openxmlformats.org/officeDocument/2006/customXml" ds:itemID="{6D682105-517A-40DF-98F5-FF688246A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205fd-8bdb-4036-8ead-e184525374a3"/>
    <ds:schemaRef ds:uri="9a36e633-7921-4d6d-86b8-6c0da11f17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BA6034-A23C-49D8-BEAD-C5CDF9A4BAA8}">
  <ds:schemaRefs>
    <ds:schemaRef ds:uri="http://schemas.microsoft.com/sharepoint/v3/contenttype/forms"/>
  </ds:schemaRefs>
</ds:datastoreItem>
</file>

<file path=customXml/itemProps4.xml><?xml version="1.0" encoding="utf-8"?>
<ds:datastoreItem xmlns:ds="http://schemas.openxmlformats.org/officeDocument/2006/customXml" ds:itemID="{821CCE80-3B66-4A6A-887A-3D8350DC95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aaai20.dotx</Template>
  <TotalTime>62</TotalTime>
  <Pages>1</Pages>
  <Words>2030</Words>
  <Characters>11576</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13579</CharactersWithSpaces>
  <SharedDoc>false</SharedDoc>
  <HLinks>
    <vt:vector size="30" baseType="variant">
      <vt:variant>
        <vt:i4>4456551</vt:i4>
      </vt:variant>
      <vt:variant>
        <vt:i4>12</vt:i4>
      </vt:variant>
      <vt:variant>
        <vt:i4>0</vt:i4>
      </vt:variant>
      <vt:variant>
        <vt:i4>5</vt:i4>
      </vt:variant>
      <vt:variant>
        <vt:lpwstr>mailto:nour.rabih@kcl.ac.uk</vt:lpwstr>
      </vt:variant>
      <vt:variant>
        <vt:lpwstr/>
      </vt:variant>
      <vt:variant>
        <vt:i4>3276820</vt:i4>
      </vt:variant>
      <vt:variant>
        <vt:i4>9</vt:i4>
      </vt:variant>
      <vt:variant>
        <vt:i4>0</vt:i4>
      </vt:variant>
      <vt:variant>
        <vt:i4>5</vt:i4>
      </vt:variant>
      <vt:variant>
        <vt:lpwstr>mailto:sawsan.malak@kcl.ac.uk</vt:lpwstr>
      </vt:variant>
      <vt:variant>
        <vt:lpwstr/>
      </vt:variant>
      <vt:variant>
        <vt:i4>327724</vt:i4>
      </vt:variant>
      <vt:variant>
        <vt:i4>6</vt:i4>
      </vt:variant>
      <vt:variant>
        <vt:i4>0</vt:i4>
      </vt:variant>
      <vt:variant>
        <vt:i4>5</vt:i4>
      </vt:variant>
      <vt:variant>
        <vt:lpwstr>mailto:hanna.hiridjee@kcl.ac.uk</vt:lpwstr>
      </vt:variant>
      <vt:variant>
        <vt:lpwstr/>
      </vt:variant>
      <vt:variant>
        <vt:i4>1835064</vt:i4>
      </vt:variant>
      <vt:variant>
        <vt:i4>3</vt:i4>
      </vt:variant>
      <vt:variant>
        <vt:i4>0</vt:i4>
      </vt:variant>
      <vt:variant>
        <vt:i4>5</vt:i4>
      </vt:variant>
      <vt:variant>
        <vt:lpwstr>mailto:dana.alsuwailem@kcl.ac.uk</vt:lpwstr>
      </vt:variant>
      <vt:variant>
        <vt:lpwstr/>
      </vt:variant>
      <vt:variant>
        <vt:i4>7274585</vt:i4>
      </vt:variant>
      <vt:variant>
        <vt:i4>0</vt:i4>
      </vt:variant>
      <vt:variant>
        <vt:i4>0</vt:i4>
      </vt:variant>
      <vt:variant>
        <vt:i4>5</vt:i4>
      </vt:variant>
      <vt:variant>
        <vt:lpwstr>mailto:christian.impollonia@kcl.ac.uk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christian impollonia</dc:creator>
  <cp:keywords/>
  <cp:lastModifiedBy>Hiridjee, Hanna</cp:lastModifiedBy>
  <cp:revision>61</cp:revision>
  <dcterms:created xsi:type="dcterms:W3CDTF">2021-04-02T01:26:00Z</dcterms:created>
  <dcterms:modified xsi:type="dcterms:W3CDTF">2021-04-09T03:05:00Z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0x010100F5B7BCA8A450D04EB4DECE304E8840FD</vt:lpwstr>
  </property>
</Properties>
</file>